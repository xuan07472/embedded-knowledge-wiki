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80"/>
      </w:pPr>
      <w:bookmarkStart w:id="0" w:name="_Toc167621127"/>
      <w:bookmarkStart w:id="1" w:name="_Toc404602293"/>
      <w:bookmarkStart w:id="2" w:name="_Toc228713128"/>
      <w:bookmarkStart w:id="3" w:name="_Toc228717344"/>
      <w:bookmarkStart w:id="4" w:name="_Toc230417937"/>
      <w:bookmarkStart w:id="5" w:name="_Toc228721181"/>
      <w:bookmarkStart w:id="6" w:name="_Toc228721235"/>
      <w:bookmarkStart w:id="7" w:name="_Toc228714521"/>
      <w:bookmarkStart w:id="8" w:name="_Toc230419610"/>
      <w:bookmarkStart w:id="9" w:name="_Toc399676197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33"/>
        <w:ind w:firstLine="964"/>
        <w:rPr>
          <w:sz w:val="48"/>
        </w:rPr>
      </w:pPr>
      <w:bookmarkStart w:id="10" w:name="_Toc410314747"/>
      <w:r>
        <w:rPr>
          <w:rFonts w:hint="eastAsia"/>
          <w:sz w:val="48"/>
        </w:rPr>
        <w:t>软件版本管理办法</w:t>
      </w:r>
      <w:bookmarkEnd w:id="10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ascii="Arial" w:hAnsi="Arial"/>
          <w:color w:val="FF0000"/>
        </w:rPr>
      </w:pPr>
    </w:p>
    <w:p>
      <w:pPr>
        <w:ind w:firstLine="640"/>
        <w:jc w:val="center"/>
        <w:rPr>
          <w:rFonts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    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XXXX</w:t>
      </w:r>
      <w:r>
        <w:rPr>
          <w:rFonts w:hint="eastAsia" w:ascii="黑体" w:hAnsi="黑体" w:eastAsia="黑体"/>
          <w:sz w:val="32"/>
          <w:szCs w:val="32"/>
        </w:rPr>
        <w:t>有限公司</w:t>
      </w:r>
    </w:p>
    <w:p>
      <w:pPr>
        <w:ind w:firstLine="640"/>
        <w:jc w:val="center"/>
        <w:rPr>
          <w:rFonts w:ascii="Arial" w:hAnsi="Arial" w:cs="Arial"/>
          <w:sz w:val="32"/>
          <w:szCs w:val="32"/>
        </w:rPr>
      </w:pPr>
      <w:r>
        <w:rPr>
          <w:rFonts w:hint="eastAsia" w:ascii="Arial" w:hAnsi="Arial" w:cs="Arial"/>
          <w:sz w:val="32"/>
          <w:szCs w:val="32"/>
          <w:lang w:val="en-US" w:eastAsia="zh-CN"/>
        </w:rPr>
        <w:t>XXXX</w:t>
      </w:r>
      <w:r>
        <w:rPr>
          <w:rFonts w:ascii="Arial" w:hAnsi="Arial" w:cs="Arial"/>
          <w:sz w:val="32"/>
          <w:szCs w:val="32"/>
        </w:rPr>
        <w:t xml:space="preserve"> CO. LTD.</w:t>
      </w:r>
    </w:p>
    <w:p>
      <w:pPr>
        <w:ind w:firstLine="480"/>
        <w:jc w:val="left"/>
        <w:rPr>
          <w:rFonts w:ascii="Arial" w:hAnsi="Arial" w:eastAsia="黑体" w:cs="Arial"/>
          <w:color w:val="000000"/>
          <w:szCs w:val="21"/>
        </w:rPr>
      </w:pPr>
    </w:p>
    <w:p>
      <w:pPr>
        <w:ind w:firstLine="480"/>
        <w:jc w:val="center"/>
        <w:rPr>
          <w:rFonts w:ascii="Arial" w:hAnsi="Arial" w:cs="Arial"/>
        </w:rPr>
      </w:pPr>
      <w:r>
        <w:rPr>
          <w:rFonts w:ascii="Arial" w:hAnsi="Arial" w:cs="Arial"/>
        </w:rPr>
        <w:t>All rights reserved</w:t>
      </w:r>
    </w:p>
    <w:p>
      <w:pPr>
        <w:ind w:firstLine="480"/>
        <w:jc w:val="center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spacing w:after="156" w:afterLines="50"/>
      </w:pPr>
      <w:r>
        <w:br w:type="page"/>
      </w:r>
      <w:r>
        <w:rPr>
          <w:rFonts w:hint="eastAsia"/>
        </w:rPr>
        <w:t>文档变更记录</w:t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637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shd w:val="clear" w:color="auto" w:fill="D9D9D9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6374" w:type="dxa"/>
            <w:shd w:val="clear" w:color="auto" w:fill="D9D9D9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134" w:type="dxa"/>
            <w:shd w:val="clear" w:color="auto" w:fill="D9D9D9"/>
          </w:tcPr>
          <w:p>
            <w:r>
              <w:rPr>
                <w:rFonts w:hint="eastAsia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0.0.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374" w:type="dxa"/>
            <w:shd w:val="clear" w:color="auto" w:fill="auto"/>
          </w:tcPr>
          <w:p>
            <w:r>
              <w:rPr>
                <w:rFonts w:hint="eastAsia"/>
              </w:rPr>
              <w:t>创建初始版本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</w:tr>
    </w:tbl>
    <w:p>
      <w:pPr>
        <w:ind w:firstLine="480"/>
      </w:pPr>
    </w:p>
    <w:p>
      <w:pPr>
        <w:ind w:firstLine="480"/>
        <w:jc w:val="center"/>
        <w:rPr>
          <w:lang w:val="zh-CN"/>
        </w:rPr>
      </w:pPr>
      <w:r>
        <w:br w:type="page"/>
      </w:r>
      <w:r>
        <w:rPr>
          <w:lang w:val="zh-CN"/>
        </w:rPr>
        <w:t>目录</w:t>
      </w:r>
    </w:p>
    <w:p>
      <w:pPr>
        <w:ind w:firstLine="480"/>
        <w:jc w:val="left"/>
      </w:pPr>
    </w:p>
    <w:p>
      <w:pPr>
        <w:pStyle w:val="20"/>
        <w:tabs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"_Toc410314747" </w:instrText>
      </w:r>
      <w:r>
        <w:fldChar w:fldCharType="separate"/>
      </w:r>
      <w:r>
        <w:rPr>
          <w:rStyle w:val="41"/>
          <w:rFonts w:hint="eastAsia"/>
        </w:rPr>
        <w:t>硬件部软件版本暂行管理办法</w:t>
      </w:r>
      <w:r>
        <w:tab/>
      </w:r>
      <w:r>
        <w:fldChar w:fldCharType="begin"/>
      </w:r>
      <w:r>
        <w:instrText xml:space="preserve"> PAGEREF _Toc410314747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"_Toc410314748" </w:instrText>
      </w:r>
      <w:r>
        <w:fldChar w:fldCharType="separate"/>
      </w:r>
      <w:r>
        <w:rPr>
          <w:rStyle w:val="41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41"/>
          <w:rFonts w:hint="eastAsia"/>
        </w:rPr>
        <w:t>规则</w:t>
      </w:r>
      <w:r>
        <w:tab/>
      </w:r>
      <w:r>
        <w:fldChar w:fldCharType="begin"/>
      </w:r>
      <w:r>
        <w:instrText xml:space="preserve"> PAGEREF _Toc410314748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"_Toc410314749" </w:instrText>
      </w:r>
      <w:r>
        <w:fldChar w:fldCharType="separate"/>
      </w:r>
      <w:r>
        <w:rPr>
          <w:rStyle w:val="41"/>
          <w:rFonts w:ascii="Arial" w:hAnsi="Arial" w:cs="Arial"/>
        </w:rPr>
        <w:t>1.1.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1"/>
          <w:rFonts w:hint="eastAsia"/>
        </w:rPr>
        <w:t>版本标识格式</w:t>
      </w:r>
      <w:r>
        <w:tab/>
      </w:r>
      <w:r>
        <w:fldChar w:fldCharType="begin"/>
      </w:r>
      <w:r>
        <w:instrText xml:space="preserve"> PAGEREF _Toc410314749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"_Toc410314750" </w:instrText>
      </w:r>
      <w:r>
        <w:fldChar w:fldCharType="separate"/>
      </w:r>
      <w:r>
        <w:rPr>
          <w:rStyle w:val="41"/>
          <w:rFonts w:ascii="Arial" w:hAnsi="Arial" w:cs="Arial"/>
        </w:rPr>
        <w:t>1.2.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1"/>
          <w:rFonts w:hint="eastAsia"/>
        </w:rPr>
        <w:t>设备类型表</w:t>
      </w:r>
      <w:r>
        <w:tab/>
      </w:r>
      <w:r>
        <w:fldChar w:fldCharType="begin"/>
      </w:r>
      <w:r>
        <w:instrText xml:space="preserve"> PAGEREF _Toc410314750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"_Toc410314751" </w:instrText>
      </w:r>
      <w:r>
        <w:fldChar w:fldCharType="separate"/>
      </w:r>
      <w:r>
        <w:rPr>
          <w:rStyle w:val="41"/>
          <w:rFonts w:ascii="Arial" w:hAnsi="Arial" w:cs="Arial"/>
        </w:rPr>
        <w:t>1.3.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1"/>
          <w:rFonts w:hint="eastAsia"/>
        </w:rPr>
        <w:t>产品系列表</w:t>
      </w:r>
      <w:r>
        <w:tab/>
      </w:r>
      <w:r>
        <w:fldChar w:fldCharType="begin"/>
      </w:r>
      <w:r>
        <w:instrText xml:space="preserve"> PAGEREF _Toc410314751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"_Toc410314752" </w:instrText>
      </w:r>
      <w:r>
        <w:fldChar w:fldCharType="separate"/>
      </w:r>
      <w:r>
        <w:rPr>
          <w:rStyle w:val="41"/>
          <w:rFonts w:ascii="Arial" w:hAnsi="Arial" w:cs="Arial"/>
        </w:rPr>
        <w:t>1.4.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1"/>
        </w:rPr>
        <w:t>CPU</w:t>
      </w:r>
      <w:r>
        <w:rPr>
          <w:rStyle w:val="41"/>
          <w:rFonts w:hint="eastAsia"/>
        </w:rPr>
        <w:t>列表</w:t>
      </w:r>
      <w:r>
        <w:tab/>
      </w:r>
      <w:r>
        <w:fldChar w:fldCharType="begin"/>
      </w:r>
      <w:r>
        <w:instrText xml:space="preserve"> PAGEREF _Toc410314752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"_Toc410314753" </w:instrText>
      </w:r>
      <w:r>
        <w:fldChar w:fldCharType="separate"/>
      </w:r>
      <w:r>
        <w:rPr>
          <w:rStyle w:val="41"/>
          <w:rFonts w:ascii="Arial" w:hAnsi="Arial" w:cs="Arial"/>
        </w:rPr>
        <w:t>1.5.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41"/>
          <w:rFonts w:hint="eastAsia"/>
        </w:rPr>
        <w:t>版本号格式</w:t>
      </w:r>
      <w:r>
        <w:tab/>
      </w:r>
      <w:r>
        <w:fldChar w:fldCharType="begin"/>
      </w:r>
      <w:r>
        <w:instrText xml:space="preserve"> PAGEREF _Toc410314753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9736"/>
        </w:tabs>
        <w:rPr>
          <w:bCs/>
          <w:lang w:val="zh-CN"/>
        </w:rPr>
      </w:pPr>
      <w:r>
        <w:rPr>
          <w:bCs/>
          <w:lang w:val="zh-CN"/>
        </w:rPr>
        <w:fldChar w:fldCharType="end"/>
      </w:r>
      <w:bookmarkEnd w:id="0"/>
      <w:bookmarkEnd w:id="1"/>
    </w:p>
    <w:p>
      <w:pPr>
        <w:pStyle w:val="2"/>
        <w:numPr>
          <w:ilvl w:val="0"/>
          <w:numId w:val="3"/>
        </w:numPr>
      </w:pPr>
      <w:r>
        <w:rPr>
          <w:bCs/>
          <w:lang w:val="zh-CN"/>
        </w:rPr>
        <w:br w:type="page"/>
      </w:r>
      <w:bookmarkStart w:id="11" w:name="_Toc410314748"/>
      <w:r>
        <w:t>规则</w:t>
      </w:r>
      <w:bookmarkEnd w:id="11"/>
    </w:p>
    <w:p>
      <w:pPr>
        <w:numPr>
          <w:ilvl w:val="1"/>
          <w:numId w:val="4"/>
        </w:numPr>
        <w:spacing w:before="156" w:beforeLines="50"/>
        <w:ind w:left="759" w:hanging="756" w:hangingChars="270"/>
        <w:outlineLvl w:val="1"/>
        <w:rPr>
          <w:b/>
          <w:sz w:val="28"/>
          <w:szCs w:val="28"/>
        </w:rPr>
      </w:pPr>
      <w:bookmarkStart w:id="12" w:name="_Toc163541184"/>
      <w:bookmarkEnd w:id="12"/>
      <w:bookmarkStart w:id="13" w:name="_Toc161135101"/>
      <w:bookmarkEnd w:id="13"/>
      <w:bookmarkStart w:id="14" w:name="_Toc163541186"/>
      <w:bookmarkEnd w:id="14"/>
      <w:bookmarkStart w:id="15" w:name="_Toc163541185"/>
      <w:bookmarkEnd w:id="15"/>
      <w:bookmarkStart w:id="16" w:name="_Toc410314749"/>
      <w:r>
        <w:rPr>
          <w:rFonts w:hint="eastAsia"/>
          <w:b/>
          <w:sz w:val="28"/>
          <w:szCs w:val="28"/>
        </w:rPr>
        <w:t>版本标识格式</w:t>
      </w:r>
      <w:bookmarkEnd w:id="16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软件版本标识为13位字符，格式如下：</w:t>
      </w:r>
    </w:p>
    <w:p>
      <w:pPr>
        <w:spacing w:before="156" w:beforeLines="5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设备类型  系列代号        CPU代号      版本号</w:t>
      </w:r>
    </w:p>
    <w:tbl>
      <w:tblPr>
        <w:tblStyle w:val="36"/>
        <w:tblW w:w="58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21"/>
        <w:gridCol w:w="2411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1" w:type="dxa"/>
            <w:shd w:val="clear" w:color="auto" w:fill="FDE9D9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3位字母</w:t>
            </w:r>
          </w:p>
        </w:tc>
        <w:tc>
          <w:tcPr>
            <w:tcW w:w="1121" w:type="dxa"/>
            <w:shd w:val="clear" w:color="auto" w:fill="DAEEF3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2位数字</w:t>
            </w:r>
          </w:p>
        </w:tc>
        <w:tc>
          <w:tcPr>
            <w:tcW w:w="2411" w:type="dxa"/>
            <w:shd w:val="clear" w:color="auto" w:fill="E5DFEC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2位数字或字母混合</w:t>
            </w:r>
          </w:p>
        </w:tc>
        <w:tc>
          <w:tcPr>
            <w:tcW w:w="1132" w:type="dxa"/>
            <w:shd w:val="clear" w:color="auto" w:fill="99CCFF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6位字符</w:t>
            </w:r>
          </w:p>
        </w:tc>
      </w:tr>
    </w:tbl>
    <w:p>
      <w:pPr>
        <w:spacing w:before="156" w:beforeLines="5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XXX</w:t>
      </w:r>
      <w:r>
        <w:rPr>
          <w:rFonts w:hint="eastAsia"/>
          <w:color w:val="00B0F0"/>
          <w:sz w:val="24"/>
          <w:szCs w:val="24"/>
        </w:rPr>
        <w:t>00</w:t>
      </w:r>
      <w:r>
        <w:rPr>
          <w:rFonts w:hint="eastAsia"/>
          <w:color w:val="7030A0"/>
          <w:sz w:val="24"/>
          <w:szCs w:val="24"/>
        </w:rPr>
        <w:t>01</w:t>
      </w:r>
      <w:r>
        <w:rPr>
          <w:rFonts w:hint="eastAsia"/>
          <w:color w:val="0000FF"/>
          <w:sz w:val="24"/>
          <w:szCs w:val="24"/>
        </w:rPr>
        <w:t>V1.02A</w:t>
      </w:r>
    </w:p>
    <w:tbl>
      <w:tblPr>
        <w:tblStyle w:val="36"/>
        <w:tblW w:w="8646" w:type="dxa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84"/>
        <w:gridCol w:w="283"/>
        <w:gridCol w:w="5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512" w:type="dxa"/>
            <w:tcBorders>
              <w:top w:val="nil"/>
              <w:left w:val="nil"/>
              <w:bottom w:val="single" w:color="FF0000" w:sz="4" w:space="0"/>
              <w:right w:val="single" w:color="FF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FF0000"/>
                <w:kern w:val="0"/>
                <w:szCs w:val="21"/>
              </w:rPr>
              <w:t>设备类型</w:t>
            </w:r>
            <w:r>
              <w:rPr>
                <w:rFonts w:hint="eastAsia" w:cs="宋体" w:asciiTheme="minorEastAsia" w:hAnsiTheme="minorEastAsia" w:eastAsiaTheme="minorEastAsia"/>
                <w:color w:val="FF0000"/>
                <w:kern w:val="0"/>
                <w:szCs w:val="21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color w:val="FF0000"/>
                <w:kern w:val="0"/>
                <w:szCs w:val="21"/>
                <w:lang w:val="en-US" w:eastAsia="zh-CN"/>
              </w:rPr>
              <w:t>XXX</w:t>
            </w:r>
            <w:r>
              <w:rPr>
                <w:rFonts w:hint="eastAsia" w:cs="宋体" w:asciiTheme="minorEastAsia" w:hAnsiTheme="minorEastAsia" w:eastAsiaTheme="minorEastAsia"/>
                <w:color w:val="FF0000"/>
                <w:kern w:val="0"/>
                <w:szCs w:val="21"/>
              </w:rPr>
              <w:t>板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00B0F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00B0F0" w:sz="4" w:space="0"/>
              <w:bottom w:val="nil"/>
              <w:right w:val="single" w:color="7030A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color="0000FF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796" w:type="dxa"/>
            <w:gridSpan w:val="2"/>
            <w:tcBorders>
              <w:top w:val="nil"/>
              <w:left w:val="nil"/>
              <w:bottom w:val="single" w:color="00B0F0" w:sz="4" w:space="0"/>
              <w:right w:val="single" w:color="00B0F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B0F0"/>
                <w:kern w:val="0"/>
                <w:szCs w:val="21"/>
              </w:rPr>
              <w:t>软件系列</w:t>
            </w:r>
            <w:r>
              <w:rPr>
                <w:rFonts w:hint="eastAsia" w:cs="宋体" w:asciiTheme="minorEastAsia" w:hAnsiTheme="minorEastAsia" w:eastAsiaTheme="minorEastAsia"/>
                <w:color w:val="00B0F0"/>
                <w:kern w:val="0"/>
                <w:szCs w:val="21"/>
              </w:rPr>
              <w:t>：XX项目</w:t>
            </w:r>
            <w:r>
              <w:rPr>
                <w:rFonts w:cs="宋体" w:asciiTheme="minorEastAsia" w:hAnsiTheme="minorEastAsia" w:eastAsiaTheme="minorEastAsia"/>
                <w:color w:val="00B0F0"/>
                <w:kern w:val="0"/>
                <w:szCs w:val="21"/>
              </w:rPr>
              <w:t>版本</w:t>
            </w:r>
          </w:p>
        </w:tc>
        <w:tc>
          <w:tcPr>
            <w:tcW w:w="283" w:type="dxa"/>
            <w:vMerge w:val="continue"/>
            <w:tcBorders>
              <w:top w:val="nil"/>
              <w:left w:val="single" w:color="00B0F0" w:sz="4" w:space="0"/>
              <w:bottom w:val="nil"/>
              <w:right w:val="single" w:color="7030A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nil"/>
              <w:left w:val="nil"/>
              <w:bottom w:val="nil"/>
              <w:right w:val="single" w:color="0000FF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079" w:type="dxa"/>
            <w:gridSpan w:val="3"/>
            <w:tcBorders>
              <w:top w:val="nil"/>
              <w:left w:val="nil"/>
              <w:bottom w:val="single" w:color="7030A0" w:sz="4" w:space="0"/>
              <w:right w:val="single" w:color="7030A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7030A0"/>
                <w:kern w:val="0"/>
                <w:sz w:val="22"/>
                <w:szCs w:val="22"/>
              </w:rPr>
              <w:t>CPU类型：</w:t>
            </w:r>
            <w:r>
              <w:rPr>
                <w:rFonts w:hint="eastAsia" w:ascii="宋体" w:hAnsi="宋体" w:cs="宋体"/>
                <w:color w:val="7030A0"/>
                <w:kern w:val="0"/>
                <w:sz w:val="22"/>
                <w:szCs w:val="22"/>
                <w:lang w:val="en-US" w:eastAsia="zh-CN"/>
              </w:rPr>
              <w:t>XXX</w:t>
            </w:r>
          </w:p>
        </w:tc>
        <w:tc>
          <w:tcPr>
            <w:tcW w:w="567" w:type="dxa"/>
            <w:vMerge w:val="continue"/>
            <w:tcBorders>
              <w:top w:val="nil"/>
              <w:left w:val="nil"/>
              <w:bottom w:val="nil"/>
              <w:right w:val="single" w:color="0000FF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646" w:type="dxa"/>
            <w:gridSpan w:val="4"/>
            <w:tcBorders>
              <w:top w:val="nil"/>
              <w:left w:val="nil"/>
              <w:bottom w:val="single" w:color="0000FF" w:sz="4" w:space="0"/>
              <w:right w:val="single" w:color="0000FF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 w:val="22"/>
                <w:szCs w:val="22"/>
              </w:rPr>
              <w:t>软件版本：主版本号：1，次版本号：0，修订版本号：2，调试版本号：A</w:t>
            </w:r>
          </w:p>
        </w:tc>
      </w:tr>
    </w:tbl>
    <w:p>
      <w:pPr>
        <w:numPr>
          <w:ilvl w:val="1"/>
          <w:numId w:val="4"/>
        </w:numPr>
        <w:spacing w:before="156" w:beforeLines="50"/>
        <w:ind w:left="759" w:hanging="756" w:hangingChars="270"/>
        <w:outlineLvl w:val="1"/>
        <w:rPr>
          <w:b/>
          <w:sz w:val="28"/>
          <w:szCs w:val="28"/>
        </w:rPr>
      </w:pPr>
      <w:bookmarkStart w:id="17" w:name="_Toc410314750"/>
      <w:bookmarkStart w:id="18" w:name="_Toc162771676"/>
      <w:bookmarkStart w:id="19" w:name="_Toc163541188"/>
      <w:r>
        <w:rPr>
          <w:rFonts w:hint="eastAsia"/>
          <w:b/>
          <w:sz w:val="28"/>
          <w:szCs w:val="28"/>
        </w:rPr>
        <w:t>设备类型表</w:t>
      </w:r>
      <w:bookmarkEnd w:id="17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设备类型码</w:t>
            </w:r>
          </w:p>
        </w:tc>
        <w:tc>
          <w:tcPr>
            <w:tcW w:w="5747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spacing w:line="400" w:lineRule="exact"/>
              <w:jc w:val="center"/>
            </w:pPr>
          </w:p>
        </w:tc>
      </w:tr>
    </w:tbl>
    <w:p>
      <w:pPr>
        <w:numPr>
          <w:ilvl w:val="1"/>
          <w:numId w:val="4"/>
        </w:numPr>
        <w:spacing w:before="156" w:beforeLines="50"/>
        <w:ind w:left="759" w:hanging="756" w:hangingChars="270"/>
        <w:outlineLvl w:val="1"/>
        <w:rPr>
          <w:b/>
          <w:sz w:val="28"/>
          <w:szCs w:val="28"/>
        </w:rPr>
      </w:pPr>
      <w:bookmarkStart w:id="20" w:name="_Toc410314751"/>
      <w:r>
        <w:rPr>
          <w:rFonts w:hint="eastAsia"/>
          <w:b/>
          <w:sz w:val="28"/>
          <w:szCs w:val="28"/>
        </w:rPr>
        <w:t>产品系列表</w:t>
      </w:r>
      <w:bookmarkEnd w:id="20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产品系列代号</w:t>
            </w:r>
          </w:p>
        </w:tc>
        <w:tc>
          <w:tcPr>
            <w:tcW w:w="5747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574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XX项目版本（从00开始）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vAlign w:val="center"/>
          </w:tcPr>
          <w:p>
            <w:pPr>
              <w:jc w:val="center"/>
            </w:pPr>
          </w:p>
        </w:tc>
        <w:tc>
          <w:tcPr>
            <w:tcW w:w="5747" w:type="dxa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1"/>
          <w:numId w:val="4"/>
        </w:numPr>
        <w:spacing w:before="156" w:beforeLines="50"/>
        <w:ind w:left="759" w:hanging="756" w:hangingChars="270"/>
        <w:outlineLvl w:val="1"/>
        <w:rPr>
          <w:b/>
          <w:sz w:val="28"/>
          <w:szCs w:val="28"/>
        </w:rPr>
      </w:pPr>
      <w:bookmarkStart w:id="21" w:name="_Toc410314752"/>
      <w:r>
        <w:rPr>
          <w:rFonts w:hint="eastAsia"/>
          <w:b/>
          <w:sz w:val="28"/>
          <w:szCs w:val="28"/>
        </w:rPr>
        <w:t>CPU列表</w:t>
      </w:r>
      <w:bookmarkEnd w:id="21"/>
    </w:p>
    <w:tbl>
      <w:tblPr>
        <w:tblStyle w:val="3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018"/>
        <w:gridCol w:w="4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A6A6A6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CPU代号</w:t>
            </w:r>
          </w:p>
        </w:tc>
        <w:tc>
          <w:tcPr>
            <w:tcW w:w="2018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所属CPU系列</w:t>
            </w:r>
          </w:p>
        </w:tc>
        <w:tc>
          <w:tcPr>
            <w:tcW w:w="4002" w:type="dxa"/>
            <w:shd w:val="clear" w:color="auto" w:fill="A6A6A6"/>
            <w:vAlign w:val="center"/>
          </w:tcPr>
          <w:p>
            <w:pPr>
              <w:spacing w:line="40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CPU型号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F2DBDB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F2DBDB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F2DBDB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F2DBDB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F2DBDB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F2DBDB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DBE5F1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DBE5F1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DBE5F1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E5DFEC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E5DFEC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E5DFEC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018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EAF1DD" w:themeFill="accent3" w:themeFillTint="33"/>
          </w:tcPr>
          <w:p>
            <w:pPr>
              <w:jc w:val="center"/>
            </w:pPr>
            <w:bookmarkStart w:id="23" w:name="_GoBack"/>
            <w:bookmarkEnd w:id="23"/>
          </w:p>
        </w:tc>
        <w:tc>
          <w:tcPr>
            <w:tcW w:w="2018" w:type="dxa"/>
            <w:shd w:val="clear" w:color="auto" w:fill="EAF1DD" w:themeFill="accent3" w:themeFillTint="33"/>
            <w:vAlign w:val="center"/>
          </w:tcPr>
          <w:p>
            <w:pPr>
              <w:jc w:val="center"/>
            </w:pPr>
          </w:p>
        </w:tc>
        <w:tc>
          <w:tcPr>
            <w:tcW w:w="4002" w:type="dxa"/>
            <w:shd w:val="clear" w:color="auto" w:fill="EAF1DD" w:themeFill="accent3" w:themeFillTint="33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5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4002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numPr>
          <w:ilvl w:val="1"/>
          <w:numId w:val="4"/>
        </w:numPr>
        <w:spacing w:before="156" w:beforeLines="50"/>
        <w:ind w:hangingChars="270"/>
        <w:outlineLvl w:val="1"/>
      </w:pPr>
      <w:r>
        <w:br w:type="page"/>
      </w:r>
      <w:r>
        <w:rPr>
          <w:rFonts w:hint="eastAsia"/>
          <w:b/>
          <w:sz w:val="28"/>
          <w:szCs w:val="28"/>
        </w:rPr>
        <w:t xml:space="preserve"> </w:t>
      </w:r>
      <w:bookmarkStart w:id="22" w:name="_Toc410314753"/>
      <w:r>
        <w:rPr>
          <w:rFonts w:hint="eastAsia"/>
          <w:b/>
          <w:sz w:val="28"/>
          <w:szCs w:val="28"/>
        </w:rPr>
        <w:t>版本号格式</w:t>
      </w:r>
      <w:bookmarkEnd w:id="22"/>
    </w:p>
    <w:p>
      <w:pPr>
        <w:pStyle w:val="73"/>
        <w:numPr>
          <w:ilvl w:val="0"/>
          <w:numId w:val="5"/>
        </w:numPr>
        <w:ind w:firstLineChars="0"/>
        <w:rPr>
          <w:rFonts w:ascii="Times New Roman" w:hAnsi="Times New Roman"/>
          <w:vanish/>
          <w:szCs w:val="20"/>
        </w:rPr>
      </w:pPr>
    </w:p>
    <w:p>
      <w:pPr>
        <w:pStyle w:val="73"/>
        <w:numPr>
          <w:ilvl w:val="0"/>
          <w:numId w:val="5"/>
        </w:numPr>
        <w:ind w:firstLineChars="0"/>
        <w:rPr>
          <w:rFonts w:ascii="Times New Roman" w:hAnsi="Times New Roman"/>
          <w:vanish/>
          <w:szCs w:val="20"/>
        </w:rPr>
      </w:pPr>
    </w:p>
    <w:p>
      <w:pPr>
        <w:pStyle w:val="73"/>
        <w:numPr>
          <w:ilvl w:val="0"/>
          <w:numId w:val="5"/>
        </w:numPr>
        <w:ind w:firstLineChars="0"/>
        <w:rPr>
          <w:rFonts w:ascii="Times New Roman" w:hAnsi="Times New Roman"/>
          <w:vanish/>
          <w:szCs w:val="20"/>
        </w:rPr>
      </w:pPr>
    </w:p>
    <w:p>
      <w:pPr>
        <w:pStyle w:val="73"/>
        <w:numPr>
          <w:ilvl w:val="0"/>
          <w:numId w:val="5"/>
        </w:numPr>
        <w:ind w:firstLineChars="0"/>
        <w:rPr>
          <w:rFonts w:ascii="Times New Roman" w:hAnsi="Times New Roman"/>
          <w:vanish/>
          <w:szCs w:val="20"/>
        </w:rPr>
      </w:pPr>
    </w:p>
    <w:p>
      <w:pPr>
        <w:pStyle w:val="92"/>
        <w:spacing w:before="156"/>
        <w:ind w:firstLine="480"/>
      </w:pPr>
      <w:r>
        <w:rPr>
          <w:rFonts w:hint="eastAsia"/>
        </w:rPr>
        <w:t>程序版本号为6个字符，格式如下：</w:t>
      </w:r>
    </w:p>
    <w:p>
      <w:pPr>
        <w:spacing w:before="156" w:beforeLines="50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标识字母 主版本号 小数点 次版本号 修订版本号      调试标识</w:t>
      </w:r>
    </w:p>
    <w:tbl>
      <w:tblPr>
        <w:tblStyle w:val="36"/>
        <w:tblW w:w="8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134"/>
        <w:gridCol w:w="709"/>
        <w:gridCol w:w="1134"/>
        <w:gridCol w:w="1276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2" w:type="dxa"/>
            <w:shd w:val="clear" w:color="auto" w:fill="FDE9D9"/>
          </w:tcPr>
          <w:p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V</w:t>
            </w:r>
          </w:p>
        </w:tc>
        <w:tc>
          <w:tcPr>
            <w:tcW w:w="1134" w:type="dxa"/>
            <w:shd w:val="clear" w:color="auto" w:fill="DAEEF3"/>
          </w:tcPr>
          <w:p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1位数字</w:t>
            </w:r>
          </w:p>
        </w:tc>
        <w:tc>
          <w:tcPr>
            <w:tcW w:w="709" w:type="dxa"/>
            <w:shd w:val="clear" w:color="auto" w:fill="C2D69B" w:themeFill="accent3" w:themeFillTint="99"/>
          </w:tcPr>
          <w:p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E5DFEC"/>
          </w:tcPr>
          <w:p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1位数字</w:t>
            </w:r>
          </w:p>
        </w:tc>
        <w:tc>
          <w:tcPr>
            <w:tcW w:w="1276" w:type="dxa"/>
            <w:shd w:val="clear" w:color="auto" w:fill="99CCFF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1位数字</w:t>
            </w:r>
          </w:p>
        </w:tc>
        <w:tc>
          <w:tcPr>
            <w:tcW w:w="3544" w:type="dxa"/>
            <w:shd w:val="clear" w:color="auto" w:fill="D8D8D8" w:themeFill="background1" w:themeFillShade="D9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空格、下划线或者1位大写字母</w:t>
            </w:r>
          </w:p>
        </w:tc>
      </w:tr>
    </w:tbl>
    <w:p>
      <w:pPr>
        <w:spacing w:before="312" w:beforeLines="100"/>
        <w:ind w:left="239" w:leftChars="114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color w:val="FF0000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.  </w:t>
      </w:r>
      <w:r>
        <w:rPr>
          <w:rFonts w:hint="eastAsia"/>
          <w:color w:val="0000FF"/>
          <w:sz w:val="24"/>
          <w:szCs w:val="24"/>
        </w:rPr>
        <w:t xml:space="preserve">0  </w:t>
      </w:r>
      <w:r>
        <w:rPr>
          <w:rFonts w:hint="eastAsia"/>
          <w:color w:val="E46C0A" w:themeColor="accent6" w:themeShade="BF"/>
          <w:sz w:val="24"/>
          <w:szCs w:val="24"/>
        </w:rPr>
        <w:t xml:space="preserve">2 </w:t>
      </w:r>
      <w:r>
        <w:rPr>
          <w:rFonts w:hint="eastAsia"/>
          <w:color w:val="31859C" w:themeColor="accent5" w:themeShade="BF"/>
          <w:sz w:val="24"/>
          <w:szCs w:val="24"/>
        </w:rPr>
        <w:t>A</w:t>
      </w:r>
    </w:p>
    <w:tbl>
      <w:tblPr>
        <w:tblStyle w:val="36"/>
        <w:tblW w:w="8931" w:type="dxa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3"/>
        <w:gridCol w:w="284"/>
        <w:gridCol w:w="283"/>
        <w:gridCol w:w="284"/>
        <w:gridCol w:w="283"/>
        <w:gridCol w:w="28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标识字母:V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FF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color="0000FF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single" w:color="E26B0A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single" w:color="31869B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797" w:type="dxa"/>
            <w:gridSpan w:val="2"/>
            <w:tcBorders>
              <w:top w:val="nil"/>
              <w:left w:val="nil"/>
              <w:bottom w:val="single" w:color="FF0000" w:sz="4" w:space="0"/>
              <w:right w:val="single" w:color="FF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  <w:t>主版本号</w:t>
            </w:r>
            <w:r>
              <w:rPr>
                <w:rFonts w:hint="eastAsia" w:ascii="宋体" w:hAnsi="宋体" w:cs="宋体"/>
                <w:color w:val="FF0000"/>
                <w:kern w:val="0"/>
                <w:sz w:val="22"/>
                <w:szCs w:val="22"/>
              </w:rPr>
              <w:t>：1（正式版本）</w:t>
            </w: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0000FF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single" w:color="E26B0A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31869B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080" w:type="dxa"/>
            <w:gridSpan w:val="3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小数点：.</w:t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0000FF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single" w:color="E26B0A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31869B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364" w:type="dxa"/>
            <w:gridSpan w:val="4"/>
            <w:tcBorders>
              <w:top w:val="nil"/>
              <w:left w:val="nil"/>
              <w:bottom w:val="single" w:color="0000FF" w:sz="4" w:space="0"/>
              <w:right w:val="single" w:color="0000FF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  <w:t>次版本号</w:t>
            </w: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：0（第一版硬件）</w:t>
            </w:r>
          </w:p>
        </w:tc>
        <w:tc>
          <w:tcPr>
            <w:tcW w:w="283" w:type="dxa"/>
            <w:vMerge w:val="continue"/>
            <w:tcBorders>
              <w:top w:val="nil"/>
              <w:left w:val="nil"/>
              <w:bottom w:val="nil"/>
              <w:right w:val="single" w:color="E26B0A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31869B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47" w:type="dxa"/>
            <w:gridSpan w:val="5"/>
            <w:tcBorders>
              <w:top w:val="nil"/>
              <w:left w:val="nil"/>
              <w:bottom w:val="single" w:color="E26B0A" w:sz="4" w:space="0"/>
              <w:right w:val="single" w:color="E26B0A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修订版本号</w:t>
            </w:r>
            <w:r>
              <w:rPr>
                <w:rFonts w:hint="eastAsia" w:ascii="宋体" w:hAnsi="宋体" w:cs="宋体"/>
                <w:color w:val="E46C0A" w:themeColor="accent6" w:themeShade="BF"/>
                <w:kern w:val="0"/>
                <w:sz w:val="22"/>
                <w:szCs w:val="22"/>
              </w:rPr>
              <w:t>：2（已修正过2个BUG）</w:t>
            </w:r>
          </w:p>
        </w:tc>
        <w:tc>
          <w:tcPr>
            <w:tcW w:w="284" w:type="dxa"/>
            <w:vMerge w:val="continue"/>
            <w:tcBorders>
              <w:top w:val="nil"/>
              <w:left w:val="nil"/>
              <w:bottom w:val="nil"/>
              <w:right w:val="single" w:color="31869B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931" w:type="dxa"/>
            <w:gridSpan w:val="6"/>
            <w:tcBorders>
              <w:top w:val="nil"/>
              <w:left w:val="nil"/>
              <w:bottom w:val="single" w:color="31869B" w:sz="4" w:space="0"/>
              <w:right w:val="single" w:color="31869B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31869B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31869B"/>
                <w:kern w:val="0"/>
                <w:sz w:val="22"/>
                <w:szCs w:val="22"/>
              </w:rPr>
              <w:t>调试标志：A（当前为修正第3个BUG的调试版本，该版本不能用于发布）</w:t>
            </w:r>
          </w:p>
        </w:tc>
      </w:tr>
    </w:tbl>
    <w:p>
      <w:pPr>
        <w:pStyle w:val="92"/>
        <w:spacing w:before="312" w:beforeLines="100"/>
        <w:ind w:firstLine="480"/>
      </w:pPr>
      <w:r>
        <w:rPr>
          <w:rFonts w:hint="eastAsia"/>
        </w:rPr>
        <w:t>调试版本：格式为Vx.yzA，A为A-Z的字母，可以支持最多26个发布版本号，如果超过则重新从A开始循环。当软件需要测试、调试或者试点使用，但又不便于修改正式版本号或者系统版本受限制时，可使用测试版本号。</w:t>
      </w:r>
    </w:p>
    <w:p>
      <w:pPr>
        <w:pStyle w:val="92"/>
        <w:spacing w:before="156"/>
        <w:ind w:firstLine="480"/>
      </w:pPr>
      <w:r>
        <w:rPr>
          <w:rFonts w:hint="eastAsia"/>
        </w:rPr>
        <w:t>正式版本：格式为Vx.yz，A不出现，可以用空格或者下划线代替，x、y和z使用数字0-9表示，正式发布后，版本号必须从1.00开始。</w:t>
      </w:r>
    </w:p>
    <w:p>
      <w:pPr>
        <w:pStyle w:val="92"/>
        <w:spacing w:before="156"/>
        <w:ind w:firstLine="480"/>
      </w:pPr>
      <w:r>
        <w:rPr>
          <w:rFonts w:hint="eastAsia"/>
        </w:rPr>
        <w:t>在x.yz模式中，x为主版本号，作为程序整体性变更或者较大变更时使用；y为次版本号，作为程序依赖的硬件或者软件上发生较大变更时使用；z为程序修订版本号，在程序BUG修订，功能完善时使用。</w:t>
      </w:r>
    </w:p>
    <w:p>
      <w:pPr>
        <w:pStyle w:val="92"/>
        <w:spacing w:before="156"/>
        <w:ind w:firstLine="480"/>
      </w:pPr>
      <w:r>
        <w:rPr>
          <w:rFonts w:hint="eastAsia"/>
        </w:rPr>
        <w:t>项目在未发布前主版本号为0，如V0.11。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8"/>
      <w:bookmarkEnd w:id="19"/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start="1"/>
      <w:cols w:space="720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361"/>
      <w:jc w:val="center"/>
    </w:pP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6</w:t>
    </w:r>
    <w:r>
      <w:rPr>
        <w:b/>
      </w:rPr>
      <w:fldChar w:fldCharType="end"/>
    </w:r>
    <w:r>
      <w:rPr>
        <w:rFonts w:hint="eastAsia"/>
        <w:b/>
      </w:rPr>
      <w:t xml:space="preserve">                                                                                 生效日期：2015-02-01</w:t>
    </w:r>
  </w:p>
  <w:p>
    <w:pPr>
      <w:pStyle w:val="24"/>
      <w:ind w:right="360" w:firstLine="360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  <w:r>
      <w:rPr>
        <w:rFonts w:hint="eastAsia"/>
      </w:rPr>
      <w:t xml:space="preserve">软件版本管理办法                                                                      </w:t>
    </w:r>
    <w:r>
      <w:rPr>
        <w:rFonts w:hint="eastAsia"/>
        <w:lang w:val="en-US" w:eastAsia="zh-CN"/>
      </w:rPr>
      <w:t>XX</w:t>
    </w:r>
    <w:r>
      <w:rPr>
        <w:rFonts w:hint="eastAsia"/>
      </w:rPr>
      <w:t>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5A2D17"/>
    <w:multiLevelType w:val="multilevel"/>
    <w:tmpl w:val="295A2D17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Arial" w:hAnsi="Arial" w:cs="Arial"/>
        <w:b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29239FC"/>
    <w:multiLevelType w:val="multilevel"/>
    <w:tmpl w:val="329239FC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F964885"/>
    <w:multiLevelType w:val="multilevel"/>
    <w:tmpl w:val="5F9648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b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3">
    <w:nsid w:val="6CEA2025"/>
    <w:multiLevelType w:val="multilevel"/>
    <w:tmpl w:val="6CEA2025"/>
    <w:lvl w:ilvl="0" w:tentative="0">
      <w:start w:val="1"/>
      <w:numFmt w:val="none"/>
      <w:pStyle w:val="79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80"/>
      <w:suff w:val="nothing"/>
      <w:lvlText w:val="%1%2．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  <w:szCs w:val="28"/>
      </w:rPr>
    </w:lvl>
    <w:lvl w:ilvl="2" w:tentative="0">
      <w:start w:val="1"/>
      <w:numFmt w:val="decimal"/>
      <w:pStyle w:val="81"/>
      <w:suff w:val="nothing"/>
      <w:lvlText w:val="%1%2.%3　"/>
      <w:lvlJc w:val="left"/>
      <w:pPr>
        <w:ind w:left="852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82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/>
        <w:i w:val="0"/>
        <w:sz w:val="24"/>
        <w:szCs w:val="24"/>
      </w:rPr>
    </w:lvl>
    <w:lvl w:ilvl="4" w:tentative="0">
      <w:start w:val="1"/>
      <w:numFmt w:val="decimal"/>
      <w:pStyle w:val="83"/>
      <w:suff w:val="nothing"/>
      <w:lvlText w:val="%1%2.%3.%4.%5　"/>
      <w:lvlJc w:val="left"/>
      <w:pPr>
        <w:ind w:left="426" w:firstLine="0"/>
      </w:pPr>
      <w:rPr>
        <w:rFonts w:hint="eastAsia" w:ascii="黑体" w:hAnsi="Times New Roman" w:eastAsia="黑体"/>
        <w:b/>
        <w:i w:val="0"/>
        <w:sz w:val="24"/>
        <w:szCs w:val="24"/>
      </w:rPr>
    </w:lvl>
    <w:lvl w:ilvl="5" w:tentative="0">
      <w:start w:val="1"/>
      <w:numFmt w:val="decimal"/>
      <w:pStyle w:val="84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85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>
    <w:nsid w:val="7D7130FE"/>
    <w:multiLevelType w:val="multilevel"/>
    <w:tmpl w:val="7D7130FE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31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3FE"/>
    <w:rsid w:val="000022DE"/>
    <w:rsid w:val="0000366D"/>
    <w:rsid w:val="00003B03"/>
    <w:rsid w:val="00004017"/>
    <w:rsid w:val="00005276"/>
    <w:rsid w:val="00005A5C"/>
    <w:rsid w:val="00006871"/>
    <w:rsid w:val="0000762B"/>
    <w:rsid w:val="000079D8"/>
    <w:rsid w:val="000166E7"/>
    <w:rsid w:val="000207F2"/>
    <w:rsid w:val="0002087D"/>
    <w:rsid w:val="00020BE5"/>
    <w:rsid w:val="00021705"/>
    <w:rsid w:val="0002183E"/>
    <w:rsid w:val="000242AE"/>
    <w:rsid w:val="000243DA"/>
    <w:rsid w:val="000278DD"/>
    <w:rsid w:val="00033666"/>
    <w:rsid w:val="00033E5A"/>
    <w:rsid w:val="000341A8"/>
    <w:rsid w:val="00034252"/>
    <w:rsid w:val="00035EC7"/>
    <w:rsid w:val="0003641C"/>
    <w:rsid w:val="000367FD"/>
    <w:rsid w:val="000375D3"/>
    <w:rsid w:val="00037F22"/>
    <w:rsid w:val="000403C6"/>
    <w:rsid w:val="0004083D"/>
    <w:rsid w:val="0004088C"/>
    <w:rsid w:val="000422B9"/>
    <w:rsid w:val="0004290E"/>
    <w:rsid w:val="00046CB9"/>
    <w:rsid w:val="00046CEB"/>
    <w:rsid w:val="00053953"/>
    <w:rsid w:val="00056468"/>
    <w:rsid w:val="000609B5"/>
    <w:rsid w:val="00060F1A"/>
    <w:rsid w:val="00061BD1"/>
    <w:rsid w:val="00062AAD"/>
    <w:rsid w:val="000646E3"/>
    <w:rsid w:val="00067C91"/>
    <w:rsid w:val="00070901"/>
    <w:rsid w:val="00071560"/>
    <w:rsid w:val="00075839"/>
    <w:rsid w:val="00075981"/>
    <w:rsid w:val="00076467"/>
    <w:rsid w:val="00076BB0"/>
    <w:rsid w:val="00076DB3"/>
    <w:rsid w:val="000778E4"/>
    <w:rsid w:val="000813F6"/>
    <w:rsid w:val="000837FC"/>
    <w:rsid w:val="000840DC"/>
    <w:rsid w:val="00087493"/>
    <w:rsid w:val="000879B0"/>
    <w:rsid w:val="000903AA"/>
    <w:rsid w:val="0009088D"/>
    <w:rsid w:val="00091386"/>
    <w:rsid w:val="000950E8"/>
    <w:rsid w:val="00096419"/>
    <w:rsid w:val="00096447"/>
    <w:rsid w:val="00096DDC"/>
    <w:rsid w:val="000A10DA"/>
    <w:rsid w:val="000A183C"/>
    <w:rsid w:val="000A7A35"/>
    <w:rsid w:val="000B1050"/>
    <w:rsid w:val="000B13E0"/>
    <w:rsid w:val="000B1A59"/>
    <w:rsid w:val="000B43BB"/>
    <w:rsid w:val="000B43F4"/>
    <w:rsid w:val="000B4521"/>
    <w:rsid w:val="000B4912"/>
    <w:rsid w:val="000B75D3"/>
    <w:rsid w:val="000B7A8E"/>
    <w:rsid w:val="000C1F40"/>
    <w:rsid w:val="000C2690"/>
    <w:rsid w:val="000C4364"/>
    <w:rsid w:val="000D1816"/>
    <w:rsid w:val="000D1C21"/>
    <w:rsid w:val="000D21F7"/>
    <w:rsid w:val="000D6113"/>
    <w:rsid w:val="000D7A95"/>
    <w:rsid w:val="000E1F13"/>
    <w:rsid w:val="000E45E2"/>
    <w:rsid w:val="000E4B26"/>
    <w:rsid w:val="000E5194"/>
    <w:rsid w:val="000E5709"/>
    <w:rsid w:val="000E5EDE"/>
    <w:rsid w:val="000F037F"/>
    <w:rsid w:val="000F10CF"/>
    <w:rsid w:val="000F1158"/>
    <w:rsid w:val="000F26B3"/>
    <w:rsid w:val="000F3A5B"/>
    <w:rsid w:val="000F54F4"/>
    <w:rsid w:val="000F5844"/>
    <w:rsid w:val="000F5A2A"/>
    <w:rsid w:val="000F5E77"/>
    <w:rsid w:val="00100100"/>
    <w:rsid w:val="001002C1"/>
    <w:rsid w:val="00111CF4"/>
    <w:rsid w:val="00113B3D"/>
    <w:rsid w:val="00114261"/>
    <w:rsid w:val="00114625"/>
    <w:rsid w:val="00115B1E"/>
    <w:rsid w:val="00116806"/>
    <w:rsid w:val="001168BB"/>
    <w:rsid w:val="001175CD"/>
    <w:rsid w:val="00120065"/>
    <w:rsid w:val="00121B78"/>
    <w:rsid w:val="0013129C"/>
    <w:rsid w:val="0013248D"/>
    <w:rsid w:val="001328E1"/>
    <w:rsid w:val="0013374E"/>
    <w:rsid w:val="00135524"/>
    <w:rsid w:val="001407CB"/>
    <w:rsid w:val="00142181"/>
    <w:rsid w:val="00143342"/>
    <w:rsid w:val="001452CE"/>
    <w:rsid w:val="00146353"/>
    <w:rsid w:val="00146C84"/>
    <w:rsid w:val="0015025A"/>
    <w:rsid w:val="00151445"/>
    <w:rsid w:val="001534F1"/>
    <w:rsid w:val="00153DB0"/>
    <w:rsid w:val="00154FD8"/>
    <w:rsid w:val="001555FF"/>
    <w:rsid w:val="001571E3"/>
    <w:rsid w:val="00160798"/>
    <w:rsid w:val="00161B8D"/>
    <w:rsid w:val="001632F3"/>
    <w:rsid w:val="00163E80"/>
    <w:rsid w:val="00166BDE"/>
    <w:rsid w:val="00170CEF"/>
    <w:rsid w:val="0017186D"/>
    <w:rsid w:val="00172A04"/>
    <w:rsid w:val="00172A27"/>
    <w:rsid w:val="00173195"/>
    <w:rsid w:val="001737BE"/>
    <w:rsid w:val="001739B3"/>
    <w:rsid w:val="001741AD"/>
    <w:rsid w:val="00176D85"/>
    <w:rsid w:val="00176ED8"/>
    <w:rsid w:val="0017724F"/>
    <w:rsid w:val="00177DC5"/>
    <w:rsid w:val="00180529"/>
    <w:rsid w:val="0018154C"/>
    <w:rsid w:val="00181CF7"/>
    <w:rsid w:val="001825FF"/>
    <w:rsid w:val="00184252"/>
    <w:rsid w:val="00184468"/>
    <w:rsid w:val="0018560B"/>
    <w:rsid w:val="00186290"/>
    <w:rsid w:val="0018711A"/>
    <w:rsid w:val="00187140"/>
    <w:rsid w:val="0018725E"/>
    <w:rsid w:val="00190B57"/>
    <w:rsid w:val="00190F05"/>
    <w:rsid w:val="001923B6"/>
    <w:rsid w:val="00193FAE"/>
    <w:rsid w:val="0019404A"/>
    <w:rsid w:val="001943F0"/>
    <w:rsid w:val="0019497F"/>
    <w:rsid w:val="00195A7A"/>
    <w:rsid w:val="0019612C"/>
    <w:rsid w:val="00196241"/>
    <w:rsid w:val="00196251"/>
    <w:rsid w:val="001977A7"/>
    <w:rsid w:val="001A0AD8"/>
    <w:rsid w:val="001A0EE9"/>
    <w:rsid w:val="001A1485"/>
    <w:rsid w:val="001A21DB"/>
    <w:rsid w:val="001A3F7C"/>
    <w:rsid w:val="001A4251"/>
    <w:rsid w:val="001A5AC3"/>
    <w:rsid w:val="001A609C"/>
    <w:rsid w:val="001A7A4D"/>
    <w:rsid w:val="001B2DE8"/>
    <w:rsid w:val="001B3E6A"/>
    <w:rsid w:val="001B4A2A"/>
    <w:rsid w:val="001B4B28"/>
    <w:rsid w:val="001B4B67"/>
    <w:rsid w:val="001B5439"/>
    <w:rsid w:val="001B5B06"/>
    <w:rsid w:val="001B6852"/>
    <w:rsid w:val="001B745A"/>
    <w:rsid w:val="001C2DE4"/>
    <w:rsid w:val="001C2E3D"/>
    <w:rsid w:val="001C302F"/>
    <w:rsid w:val="001C33E3"/>
    <w:rsid w:val="001C55CD"/>
    <w:rsid w:val="001C5A47"/>
    <w:rsid w:val="001C5F2A"/>
    <w:rsid w:val="001C5FF3"/>
    <w:rsid w:val="001C79F5"/>
    <w:rsid w:val="001C7AFB"/>
    <w:rsid w:val="001D0685"/>
    <w:rsid w:val="001D2E4E"/>
    <w:rsid w:val="001D383E"/>
    <w:rsid w:val="001D69B0"/>
    <w:rsid w:val="001D7FBF"/>
    <w:rsid w:val="001E00F1"/>
    <w:rsid w:val="001E056F"/>
    <w:rsid w:val="001E090F"/>
    <w:rsid w:val="001E0CBF"/>
    <w:rsid w:val="001E1319"/>
    <w:rsid w:val="001E22A2"/>
    <w:rsid w:val="001E633A"/>
    <w:rsid w:val="001E7A1C"/>
    <w:rsid w:val="001F0006"/>
    <w:rsid w:val="001F00E2"/>
    <w:rsid w:val="001F2315"/>
    <w:rsid w:val="001F39EC"/>
    <w:rsid w:val="001F4943"/>
    <w:rsid w:val="001F6485"/>
    <w:rsid w:val="001F72EB"/>
    <w:rsid w:val="00200E5E"/>
    <w:rsid w:val="002014A1"/>
    <w:rsid w:val="002043CA"/>
    <w:rsid w:val="00205102"/>
    <w:rsid w:val="002069CA"/>
    <w:rsid w:val="002122D4"/>
    <w:rsid w:val="002155D3"/>
    <w:rsid w:val="002158FE"/>
    <w:rsid w:val="00215E19"/>
    <w:rsid w:val="00217F07"/>
    <w:rsid w:val="002224E4"/>
    <w:rsid w:val="0022387F"/>
    <w:rsid w:val="00223CC4"/>
    <w:rsid w:val="00224926"/>
    <w:rsid w:val="00225438"/>
    <w:rsid w:val="00227225"/>
    <w:rsid w:val="002274D8"/>
    <w:rsid w:val="002307E7"/>
    <w:rsid w:val="002332E3"/>
    <w:rsid w:val="00234446"/>
    <w:rsid w:val="00234521"/>
    <w:rsid w:val="002418EB"/>
    <w:rsid w:val="002428B3"/>
    <w:rsid w:val="002433FB"/>
    <w:rsid w:val="002436CF"/>
    <w:rsid w:val="00245BE1"/>
    <w:rsid w:val="00246513"/>
    <w:rsid w:val="0024692F"/>
    <w:rsid w:val="00251B87"/>
    <w:rsid w:val="00255200"/>
    <w:rsid w:val="0026368E"/>
    <w:rsid w:val="0026574E"/>
    <w:rsid w:val="00266E98"/>
    <w:rsid w:val="002677A1"/>
    <w:rsid w:val="0027031F"/>
    <w:rsid w:val="00271016"/>
    <w:rsid w:val="00271D9E"/>
    <w:rsid w:val="00271E9D"/>
    <w:rsid w:val="002726DF"/>
    <w:rsid w:val="00272E42"/>
    <w:rsid w:val="00272F1F"/>
    <w:rsid w:val="00273C12"/>
    <w:rsid w:val="00274245"/>
    <w:rsid w:val="002756CD"/>
    <w:rsid w:val="002779D1"/>
    <w:rsid w:val="00280FF1"/>
    <w:rsid w:val="0028141C"/>
    <w:rsid w:val="00281B06"/>
    <w:rsid w:val="00281D05"/>
    <w:rsid w:val="00282081"/>
    <w:rsid w:val="00285A29"/>
    <w:rsid w:val="00285EBE"/>
    <w:rsid w:val="00286320"/>
    <w:rsid w:val="0028768C"/>
    <w:rsid w:val="002879F1"/>
    <w:rsid w:val="00290890"/>
    <w:rsid w:val="0029565D"/>
    <w:rsid w:val="00296F7B"/>
    <w:rsid w:val="002A1339"/>
    <w:rsid w:val="002A21F1"/>
    <w:rsid w:val="002A2F94"/>
    <w:rsid w:val="002A512D"/>
    <w:rsid w:val="002B190F"/>
    <w:rsid w:val="002B2BDD"/>
    <w:rsid w:val="002B302B"/>
    <w:rsid w:val="002B3700"/>
    <w:rsid w:val="002B448A"/>
    <w:rsid w:val="002B461D"/>
    <w:rsid w:val="002B508A"/>
    <w:rsid w:val="002B5B1F"/>
    <w:rsid w:val="002B739F"/>
    <w:rsid w:val="002B7FA6"/>
    <w:rsid w:val="002C000B"/>
    <w:rsid w:val="002C0454"/>
    <w:rsid w:val="002C2577"/>
    <w:rsid w:val="002C32D9"/>
    <w:rsid w:val="002C457E"/>
    <w:rsid w:val="002C66BF"/>
    <w:rsid w:val="002C684F"/>
    <w:rsid w:val="002C7A2C"/>
    <w:rsid w:val="002C7A45"/>
    <w:rsid w:val="002D0758"/>
    <w:rsid w:val="002D0B7E"/>
    <w:rsid w:val="002D15E3"/>
    <w:rsid w:val="002D1748"/>
    <w:rsid w:val="002D18BD"/>
    <w:rsid w:val="002D265A"/>
    <w:rsid w:val="002D332D"/>
    <w:rsid w:val="002D3E94"/>
    <w:rsid w:val="002D64C0"/>
    <w:rsid w:val="002D661B"/>
    <w:rsid w:val="002D683F"/>
    <w:rsid w:val="002D724E"/>
    <w:rsid w:val="002D7EB0"/>
    <w:rsid w:val="002E20F5"/>
    <w:rsid w:val="002E3496"/>
    <w:rsid w:val="002E3D17"/>
    <w:rsid w:val="002E404A"/>
    <w:rsid w:val="002E7987"/>
    <w:rsid w:val="002E79C7"/>
    <w:rsid w:val="002F0F18"/>
    <w:rsid w:val="002F54D8"/>
    <w:rsid w:val="00300DDE"/>
    <w:rsid w:val="003014B6"/>
    <w:rsid w:val="003021D4"/>
    <w:rsid w:val="003024D7"/>
    <w:rsid w:val="00307407"/>
    <w:rsid w:val="00312993"/>
    <w:rsid w:val="00314DAA"/>
    <w:rsid w:val="0031519B"/>
    <w:rsid w:val="00320E37"/>
    <w:rsid w:val="003211E8"/>
    <w:rsid w:val="00321A5B"/>
    <w:rsid w:val="00322F64"/>
    <w:rsid w:val="0033094B"/>
    <w:rsid w:val="003314BD"/>
    <w:rsid w:val="00331BF2"/>
    <w:rsid w:val="00332172"/>
    <w:rsid w:val="00332A1F"/>
    <w:rsid w:val="00333AE3"/>
    <w:rsid w:val="00333E46"/>
    <w:rsid w:val="00334588"/>
    <w:rsid w:val="00336E4E"/>
    <w:rsid w:val="00341EB7"/>
    <w:rsid w:val="00343193"/>
    <w:rsid w:val="00343BB1"/>
    <w:rsid w:val="003456F9"/>
    <w:rsid w:val="00346E9D"/>
    <w:rsid w:val="00347458"/>
    <w:rsid w:val="00350177"/>
    <w:rsid w:val="0035156C"/>
    <w:rsid w:val="003518E1"/>
    <w:rsid w:val="003523F3"/>
    <w:rsid w:val="00355618"/>
    <w:rsid w:val="0035609E"/>
    <w:rsid w:val="00357164"/>
    <w:rsid w:val="00361B96"/>
    <w:rsid w:val="00361E29"/>
    <w:rsid w:val="00362004"/>
    <w:rsid w:val="00364B9D"/>
    <w:rsid w:val="00364DF6"/>
    <w:rsid w:val="00367295"/>
    <w:rsid w:val="0036769E"/>
    <w:rsid w:val="00370197"/>
    <w:rsid w:val="00371D18"/>
    <w:rsid w:val="003722F0"/>
    <w:rsid w:val="00372E17"/>
    <w:rsid w:val="003733E4"/>
    <w:rsid w:val="00373653"/>
    <w:rsid w:val="003776C2"/>
    <w:rsid w:val="003804DD"/>
    <w:rsid w:val="00381026"/>
    <w:rsid w:val="00381226"/>
    <w:rsid w:val="00381B36"/>
    <w:rsid w:val="00381F69"/>
    <w:rsid w:val="0038254C"/>
    <w:rsid w:val="00383DEA"/>
    <w:rsid w:val="00384F2B"/>
    <w:rsid w:val="003861E6"/>
    <w:rsid w:val="003862EF"/>
    <w:rsid w:val="0038695C"/>
    <w:rsid w:val="00387D25"/>
    <w:rsid w:val="0039231C"/>
    <w:rsid w:val="00393ACB"/>
    <w:rsid w:val="00394585"/>
    <w:rsid w:val="00395EF1"/>
    <w:rsid w:val="00397760"/>
    <w:rsid w:val="003A1DE8"/>
    <w:rsid w:val="003A262A"/>
    <w:rsid w:val="003A45EB"/>
    <w:rsid w:val="003A4D26"/>
    <w:rsid w:val="003A5AFC"/>
    <w:rsid w:val="003A609E"/>
    <w:rsid w:val="003A6791"/>
    <w:rsid w:val="003B04BD"/>
    <w:rsid w:val="003B05FA"/>
    <w:rsid w:val="003B07CC"/>
    <w:rsid w:val="003B0990"/>
    <w:rsid w:val="003B1AD5"/>
    <w:rsid w:val="003B5304"/>
    <w:rsid w:val="003C25EE"/>
    <w:rsid w:val="003C31AA"/>
    <w:rsid w:val="003C401B"/>
    <w:rsid w:val="003C5BA0"/>
    <w:rsid w:val="003C5CC6"/>
    <w:rsid w:val="003C6868"/>
    <w:rsid w:val="003C6AA8"/>
    <w:rsid w:val="003C6CDB"/>
    <w:rsid w:val="003C76BD"/>
    <w:rsid w:val="003C7AD0"/>
    <w:rsid w:val="003D0D21"/>
    <w:rsid w:val="003D13A6"/>
    <w:rsid w:val="003D1B0E"/>
    <w:rsid w:val="003D2ACA"/>
    <w:rsid w:val="003D2CFA"/>
    <w:rsid w:val="003D2EF6"/>
    <w:rsid w:val="003D42BC"/>
    <w:rsid w:val="003D4B80"/>
    <w:rsid w:val="003D575E"/>
    <w:rsid w:val="003D5F26"/>
    <w:rsid w:val="003D6929"/>
    <w:rsid w:val="003E0BA0"/>
    <w:rsid w:val="003E1898"/>
    <w:rsid w:val="003E1C90"/>
    <w:rsid w:val="003E254B"/>
    <w:rsid w:val="003E43B0"/>
    <w:rsid w:val="003E47D8"/>
    <w:rsid w:val="003E6299"/>
    <w:rsid w:val="003E661E"/>
    <w:rsid w:val="003E742D"/>
    <w:rsid w:val="003E784F"/>
    <w:rsid w:val="003F1383"/>
    <w:rsid w:val="003F2091"/>
    <w:rsid w:val="003F2BB2"/>
    <w:rsid w:val="003F2F99"/>
    <w:rsid w:val="003F5262"/>
    <w:rsid w:val="00401FAE"/>
    <w:rsid w:val="0040271D"/>
    <w:rsid w:val="0040299E"/>
    <w:rsid w:val="00402F45"/>
    <w:rsid w:val="0040470A"/>
    <w:rsid w:val="0040482C"/>
    <w:rsid w:val="004054F0"/>
    <w:rsid w:val="00405C1C"/>
    <w:rsid w:val="00406086"/>
    <w:rsid w:val="00406B12"/>
    <w:rsid w:val="00406D9A"/>
    <w:rsid w:val="00407BDB"/>
    <w:rsid w:val="00410319"/>
    <w:rsid w:val="00412886"/>
    <w:rsid w:val="0041364C"/>
    <w:rsid w:val="00413DF3"/>
    <w:rsid w:val="00414258"/>
    <w:rsid w:val="00414654"/>
    <w:rsid w:val="00414C0B"/>
    <w:rsid w:val="004172EC"/>
    <w:rsid w:val="00417AD3"/>
    <w:rsid w:val="00420D5B"/>
    <w:rsid w:val="004242E5"/>
    <w:rsid w:val="004246AC"/>
    <w:rsid w:val="00431850"/>
    <w:rsid w:val="00432222"/>
    <w:rsid w:val="00432B4D"/>
    <w:rsid w:val="00432BFA"/>
    <w:rsid w:val="00434304"/>
    <w:rsid w:val="00437105"/>
    <w:rsid w:val="004414B8"/>
    <w:rsid w:val="004417AA"/>
    <w:rsid w:val="00443425"/>
    <w:rsid w:val="00443B21"/>
    <w:rsid w:val="00445A24"/>
    <w:rsid w:val="00446538"/>
    <w:rsid w:val="00446697"/>
    <w:rsid w:val="00457692"/>
    <w:rsid w:val="00457AE5"/>
    <w:rsid w:val="00463CF1"/>
    <w:rsid w:val="00464FFE"/>
    <w:rsid w:val="004663A4"/>
    <w:rsid w:val="00470D39"/>
    <w:rsid w:val="004718A7"/>
    <w:rsid w:val="00471956"/>
    <w:rsid w:val="004724E3"/>
    <w:rsid w:val="004737F3"/>
    <w:rsid w:val="004761EF"/>
    <w:rsid w:val="004765AB"/>
    <w:rsid w:val="004803B9"/>
    <w:rsid w:val="00481196"/>
    <w:rsid w:val="00481558"/>
    <w:rsid w:val="00482D04"/>
    <w:rsid w:val="00482DF4"/>
    <w:rsid w:val="0048350E"/>
    <w:rsid w:val="00483890"/>
    <w:rsid w:val="004865D9"/>
    <w:rsid w:val="00490BB0"/>
    <w:rsid w:val="00493CA0"/>
    <w:rsid w:val="0049502C"/>
    <w:rsid w:val="00497616"/>
    <w:rsid w:val="004A10D5"/>
    <w:rsid w:val="004A1200"/>
    <w:rsid w:val="004A1F12"/>
    <w:rsid w:val="004A41FA"/>
    <w:rsid w:val="004A584A"/>
    <w:rsid w:val="004B0D8B"/>
    <w:rsid w:val="004B1A36"/>
    <w:rsid w:val="004B1F54"/>
    <w:rsid w:val="004B2E13"/>
    <w:rsid w:val="004B307E"/>
    <w:rsid w:val="004B3E08"/>
    <w:rsid w:val="004B4359"/>
    <w:rsid w:val="004B4D43"/>
    <w:rsid w:val="004B560E"/>
    <w:rsid w:val="004B623B"/>
    <w:rsid w:val="004B79E0"/>
    <w:rsid w:val="004C3038"/>
    <w:rsid w:val="004C5661"/>
    <w:rsid w:val="004C6823"/>
    <w:rsid w:val="004C7610"/>
    <w:rsid w:val="004D07B6"/>
    <w:rsid w:val="004D1087"/>
    <w:rsid w:val="004D2A02"/>
    <w:rsid w:val="004D2C20"/>
    <w:rsid w:val="004D3FB1"/>
    <w:rsid w:val="004D5891"/>
    <w:rsid w:val="004D63D5"/>
    <w:rsid w:val="004D733E"/>
    <w:rsid w:val="004D7776"/>
    <w:rsid w:val="004D7B8C"/>
    <w:rsid w:val="004E2B1F"/>
    <w:rsid w:val="004E3293"/>
    <w:rsid w:val="004E50AF"/>
    <w:rsid w:val="004E6DBD"/>
    <w:rsid w:val="004E7323"/>
    <w:rsid w:val="004E73BB"/>
    <w:rsid w:val="004F0309"/>
    <w:rsid w:val="004F11F9"/>
    <w:rsid w:val="004F2D04"/>
    <w:rsid w:val="005014B4"/>
    <w:rsid w:val="00503636"/>
    <w:rsid w:val="005061C0"/>
    <w:rsid w:val="005073B6"/>
    <w:rsid w:val="00507EB2"/>
    <w:rsid w:val="00512366"/>
    <w:rsid w:val="0051444C"/>
    <w:rsid w:val="005159D6"/>
    <w:rsid w:val="0051703C"/>
    <w:rsid w:val="0051795E"/>
    <w:rsid w:val="00521C02"/>
    <w:rsid w:val="0052330A"/>
    <w:rsid w:val="00523F87"/>
    <w:rsid w:val="005251DF"/>
    <w:rsid w:val="00527FDB"/>
    <w:rsid w:val="00533532"/>
    <w:rsid w:val="00533BDC"/>
    <w:rsid w:val="005353F3"/>
    <w:rsid w:val="00536ED3"/>
    <w:rsid w:val="005411A9"/>
    <w:rsid w:val="0054230B"/>
    <w:rsid w:val="00542D68"/>
    <w:rsid w:val="00542D82"/>
    <w:rsid w:val="00542E7B"/>
    <w:rsid w:val="0054621B"/>
    <w:rsid w:val="00546526"/>
    <w:rsid w:val="005470CF"/>
    <w:rsid w:val="0055073C"/>
    <w:rsid w:val="005517A4"/>
    <w:rsid w:val="005525C5"/>
    <w:rsid w:val="005526BB"/>
    <w:rsid w:val="005528EC"/>
    <w:rsid w:val="005547FF"/>
    <w:rsid w:val="00554EAD"/>
    <w:rsid w:val="00556A9D"/>
    <w:rsid w:val="00560078"/>
    <w:rsid w:val="00563987"/>
    <w:rsid w:val="005645B5"/>
    <w:rsid w:val="0056609B"/>
    <w:rsid w:val="00566688"/>
    <w:rsid w:val="00566823"/>
    <w:rsid w:val="005704E8"/>
    <w:rsid w:val="0057212E"/>
    <w:rsid w:val="00572754"/>
    <w:rsid w:val="00573E5C"/>
    <w:rsid w:val="00574D35"/>
    <w:rsid w:val="00575405"/>
    <w:rsid w:val="00581957"/>
    <w:rsid w:val="0058520C"/>
    <w:rsid w:val="005859A3"/>
    <w:rsid w:val="0058713F"/>
    <w:rsid w:val="00587917"/>
    <w:rsid w:val="005908ED"/>
    <w:rsid w:val="00593BF5"/>
    <w:rsid w:val="00593DEE"/>
    <w:rsid w:val="00596BC7"/>
    <w:rsid w:val="00597935"/>
    <w:rsid w:val="005A08D7"/>
    <w:rsid w:val="005A21EA"/>
    <w:rsid w:val="005A2626"/>
    <w:rsid w:val="005A283D"/>
    <w:rsid w:val="005A6421"/>
    <w:rsid w:val="005A68E5"/>
    <w:rsid w:val="005A6BFB"/>
    <w:rsid w:val="005A785F"/>
    <w:rsid w:val="005A7C57"/>
    <w:rsid w:val="005A7C6E"/>
    <w:rsid w:val="005B33B1"/>
    <w:rsid w:val="005B3B37"/>
    <w:rsid w:val="005B496B"/>
    <w:rsid w:val="005B4EDC"/>
    <w:rsid w:val="005B5831"/>
    <w:rsid w:val="005B5B4D"/>
    <w:rsid w:val="005B66A5"/>
    <w:rsid w:val="005C2717"/>
    <w:rsid w:val="005C4120"/>
    <w:rsid w:val="005C6DD9"/>
    <w:rsid w:val="005C7EFD"/>
    <w:rsid w:val="005D06A8"/>
    <w:rsid w:val="005D1FB2"/>
    <w:rsid w:val="005D70F8"/>
    <w:rsid w:val="005D7C24"/>
    <w:rsid w:val="005E0540"/>
    <w:rsid w:val="005E0580"/>
    <w:rsid w:val="005E10EE"/>
    <w:rsid w:val="005E1F67"/>
    <w:rsid w:val="005E315D"/>
    <w:rsid w:val="005E377A"/>
    <w:rsid w:val="005E403E"/>
    <w:rsid w:val="005E5865"/>
    <w:rsid w:val="005E7EEA"/>
    <w:rsid w:val="005F0161"/>
    <w:rsid w:val="005F05E6"/>
    <w:rsid w:val="005F3210"/>
    <w:rsid w:val="005F4832"/>
    <w:rsid w:val="005F6940"/>
    <w:rsid w:val="005F7B3A"/>
    <w:rsid w:val="006009BD"/>
    <w:rsid w:val="00600B0F"/>
    <w:rsid w:val="00600D8B"/>
    <w:rsid w:val="00601461"/>
    <w:rsid w:val="00601833"/>
    <w:rsid w:val="00601A3F"/>
    <w:rsid w:val="00603394"/>
    <w:rsid w:val="0060486C"/>
    <w:rsid w:val="0060786E"/>
    <w:rsid w:val="006102D1"/>
    <w:rsid w:val="00610435"/>
    <w:rsid w:val="0061399B"/>
    <w:rsid w:val="00614DF3"/>
    <w:rsid w:val="006151A6"/>
    <w:rsid w:val="00615AC0"/>
    <w:rsid w:val="006162CA"/>
    <w:rsid w:val="00616CB9"/>
    <w:rsid w:val="006175B3"/>
    <w:rsid w:val="006228E0"/>
    <w:rsid w:val="00622E99"/>
    <w:rsid w:val="00623764"/>
    <w:rsid w:val="00623AC2"/>
    <w:rsid w:val="00624681"/>
    <w:rsid w:val="006252C7"/>
    <w:rsid w:val="006269E2"/>
    <w:rsid w:val="006329B0"/>
    <w:rsid w:val="00633226"/>
    <w:rsid w:val="00633775"/>
    <w:rsid w:val="0063413B"/>
    <w:rsid w:val="0063675D"/>
    <w:rsid w:val="00641BF9"/>
    <w:rsid w:val="00642332"/>
    <w:rsid w:val="00642A16"/>
    <w:rsid w:val="0064443F"/>
    <w:rsid w:val="00644569"/>
    <w:rsid w:val="006447E4"/>
    <w:rsid w:val="0064508F"/>
    <w:rsid w:val="00646FD2"/>
    <w:rsid w:val="00647657"/>
    <w:rsid w:val="0065046E"/>
    <w:rsid w:val="00650E98"/>
    <w:rsid w:val="00651D95"/>
    <w:rsid w:val="00652A06"/>
    <w:rsid w:val="0065413C"/>
    <w:rsid w:val="00655129"/>
    <w:rsid w:val="00655B74"/>
    <w:rsid w:val="00655E01"/>
    <w:rsid w:val="00662632"/>
    <w:rsid w:val="00665795"/>
    <w:rsid w:val="006679AA"/>
    <w:rsid w:val="00670FD1"/>
    <w:rsid w:val="00671790"/>
    <w:rsid w:val="00672F72"/>
    <w:rsid w:val="00673855"/>
    <w:rsid w:val="00673DD1"/>
    <w:rsid w:val="006751E7"/>
    <w:rsid w:val="006753A3"/>
    <w:rsid w:val="0067645D"/>
    <w:rsid w:val="00677BEB"/>
    <w:rsid w:val="0068186E"/>
    <w:rsid w:val="00683547"/>
    <w:rsid w:val="00683C38"/>
    <w:rsid w:val="00683FC5"/>
    <w:rsid w:val="00685D88"/>
    <w:rsid w:val="00687E73"/>
    <w:rsid w:val="00691BE4"/>
    <w:rsid w:val="0069385C"/>
    <w:rsid w:val="0069491F"/>
    <w:rsid w:val="00695100"/>
    <w:rsid w:val="006967F2"/>
    <w:rsid w:val="00696B38"/>
    <w:rsid w:val="00697127"/>
    <w:rsid w:val="006A0643"/>
    <w:rsid w:val="006A163F"/>
    <w:rsid w:val="006A2F16"/>
    <w:rsid w:val="006A47ED"/>
    <w:rsid w:val="006A4F32"/>
    <w:rsid w:val="006A5456"/>
    <w:rsid w:val="006A59EB"/>
    <w:rsid w:val="006A6B7C"/>
    <w:rsid w:val="006B03FB"/>
    <w:rsid w:val="006C0766"/>
    <w:rsid w:val="006C1116"/>
    <w:rsid w:val="006C2F00"/>
    <w:rsid w:val="006C33D8"/>
    <w:rsid w:val="006C3A29"/>
    <w:rsid w:val="006C52A2"/>
    <w:rsid w:val="006C63F4"/>
    <w:rsid w:val="006C6D8A"/>
    <w:rsid w:val="006D0CBE"/>
    <w:rsid w:val="006D22B6"/>
    <w:rsid w:val="006D391F"/>
    <w:rsid w:val="006D476A"/>
    <w:rsid w:val="006D47D7"/>
    <w:rsid w:val="006D4BDB"/>
    <w:rsid w:val="006D6188"/>
    <w:rsid w:val="006D6253"/>
    <w:rsid w:val="006D6DDC"/>
    <w:rsid w:val="006D793A"/>
    <w:rsid w:val="006E125E"/>
    <w:rsid w:val="006E1586"/>
    <w:rsid w:val="006E2152"/>
    <w:rsid w:val="006E2888"/>
    <w:rsid w:val="006E2B0F"/>
    <w:rsid w:val="006E307F"/>
    <w:rsid w:val="006E4C39"/>
    <w:rsid w:val="006E515D"/>
    <w:rsid w:val="006E5A44"/>
    <w:rsid w:val="006F0B87"/>
    <w:rsid w:val="006F283B"/>
    <w:rsid w:val="006F41C3"/>
    <w:rsid w:val="006F562F"/>
    <w:rsid w:val="006F6A69"/>
    <w:rsid w:val="006F71D3"/>
    <w:rsid w:val="006F7868"/>
    <w:rsid w:val="007002A6"/>
    <w:rsid w:val="00701DD5"/>
    <w:rsid w:val="007048E8"/>
    <w:rsid w:val="00711349"/>
    <w:rsid w:val="007120B1"/>
    <w:rsid w:val="00714997"/>
    <w:rsid w:val="00715E95"/>
    <w:rsid w:val="007167D0"/>
    <w:rsid w:val="007178A5"/>
    <w:rsid w:val="00721C46"/>
    <w:rsid w:val="00722DE5"/>
    <w:rsid w:val="00724A13"/>
    <w:rsid w:val="007279C7"/>
    <w:rsid w:val="007303DE"/>
    <w:rsid w:val="00731231"/>
    <w:rsid w:val="0073343E"/>
    <w:rsid w:val="00734EB8"/>
    <w:rsid w:val="00735502"/>
    <w:rsid w:val="00743316"/>
    <w:rsid w:val="00744DDD"/>
    <w:rsid w:val="00745342"/>
    <w:rsid w:val="00746397"/>
    <w:rsid w:val="0075215C"/>
    <w:rsid w:val="00753A48"/>
    <w:rsid w:val="0075448B"/>
    <w:rsid w:val="007547ED"/>
    <w:rsid w:val="00754A77"/>
    <w:rsid w:val="00754D42"/>
    <w:rsid w:val="00755668"/>
    <w:rsid w:val="00755C3D"/>
    <w:rsid w:val="00756941"/>
    <w:rsid w:val="00761461"/>
    <w:rsid w:val="007660EF"/>
    <w:rsid w:val="007720B2"/>
    <w:rsid w:val="00773BBE"/>
    <w:rsid w:val="007762DE"/>
    <w:rsid w:val="007768C2"/>
    <w:rsid w:val="00776E10"/>
    <w:rsid w:val="0077736F"/>
    <w:rsid w:val="007835CB"/>
    <w:rsid w:val="007840D4"/>
    <w:rsid w:val="007870BD"/>
    <w:rsid w:val="00791010"/>
    <w:rsid w:val="0079166B"/>
    <w:rsid w:val="00791A47"/>
    <w:rsid w:val="00792527"/>
    <w:rsid w:val="00792D6F"/>
    <w:rsid w:val="00793307"/>
    <w:rsid w:val="00793405"/>
    <w:rsid w:val="00794F3E"/>
    <w:rsid w:val="00795CB0"/>
    <w:rsid w:val="007A1A2D"/>
    <w:rsid w:val="007A1F62"/>
    <w:rsid w:val="007A3E1A"/>
    <w:rsid w:val="007A5811"/>
    <w:rsid w:val="007A60EA"/>
    <w:rsid w:val="007B075E"/>
    <w:rsid w:val="007B2595"/>
    <w:rsid w:val="007B3D59"/>
    <w:rsid w:val="007B3F2F"/>
    <w:rsid w:val="007B6D94"/>
    <w:rsid w:val="007C0857"/>
    <w:rsid w:val="007C08B1"/>
    <w:rsid w:val="007C1514"/>
    <w:rsid w:val="007C1BED"/>
    <w:rsid w:val="007C38BE"/>
    <w:rsid w:val="007C4221"/>
    <w:rsid w:val="007C4A02"/>
    <w:rsid w:val="007C54A4"/>
    <w:rsid w:val="007D009E"/>
    <w:rsid w:val="007D00F1"/>
    <w:rsid w:val="007D0C11"/>
    <w:rsid w:val="007D133D"/>
    <w:rsid w:val="007D17BB"/>
    <w:rsid w:val="007D2CC4"/>
    <w:rsid w:val="007D504F"/>
    <w:rsid w:val="007D526A"/>
    <w:rsid w:val="007D63B2"/>
    <w:rsid w:val="007D7DFF"/>
    <w:rsid w:val="007E00DD"/>
    <w:rsid w:val="007E065F"/>
    <w:rsid w:val="007E1084"/>
    <w:rsid w:val="007E18FB"/>
    <w:rsid w:val="007E57A7"/>
    <w:rsid w:val="007E6D1C"/>
    <w:rsid w:val="007F041B"/>
    <w:rsid w:val="007F13AD"/>
    <w:rsid w:val="007F1DF0"/>
    <w:rsid w:val="007F2C81"/>
    <w:rsid w:val="007F2DC7"/>
    <w:rsid w:val="007F34B9"/>
    <w:rsid w:val="007F3585"/>
    <w:rsid w:val="007F4AA9"/>
    <w:rsid w:val="007F5902"/>
    <w:rsid w:val="007F5DC0"/>
    <w:rsid w:val="007F7128"/>
    <w:rsid w:val="007F7E4F"/>
    <w:rsid w:val="00802590"/>
    <w:rsid w:val="008035C9"/>
    <w:rsid w:val="00803A22"/>
    <w:rsid w:val="00803BE2"/>
    <w:rsid w:val="00804469"/>
    <w:rsid w:val="008044CF"/>
    <w:rsid w:val="00804A56"/>
    <w:rsid w:val="008052D3"/>
    <w:rsid w:val="00807B9A"/>
    <w:rsid w:val="00811836"/>
    <w:rsid w:val="0081426B"/>
    <w:rsid w:val="008170C2"/>
    <w:rsid w:val="00817C12"/>
    <w:rsid w:val="00821B32"/>
    <w:rsid w:val="00822E8C"/>
    <w:rsid w:val="00824849"/>
    <w:rsid w:val="008275C0"/>
    <w:rsid w:val="00827AD6"/>
    <w:rsid w:val="00827DAF"/>
    <w:rsid w:val="00830FC7"/>
    <w:rsid w:val="0083262B"/>
    <w:rsid w:val="00833F71"/>
    <w:rsid w:val="00835333"/>
    <w:rsid w:val="008358CB"/>
    <w:rsid w:val="008364C0"/>
    <w:rsid w:val="008409B5"/>
    <w:rsid w:val="00844C19"/>
    <w:rsid w:val="00844CD7"/>
    <w:rsid w:val="0084656A"/>
    <w:rsid w:val="00846982"/>
    <w:rsid w:val="00850EE3"/>
    <w:rsid w:val="00852594"/>
    <w:rsid w:val="00852897"/>
    <w:rsid w:val="0085363D"/>
    <w:rsid w:val="00854384"/>
    <w:rsid w:val="0085469A"/>
    <w:rsid w:val="00854CF7"/>
    <w:rsid w:val="0085709B"/>
    <w:rsid w:val="00860B4D"/>
    <w:rsid w:val="00860CD6"/>
    <w:rsid w:val="008611B3"/>
    <w:rsid w:val="00862328"/>
    <w:rsid w:val="00863C50"/>
    <w:rsid w:val="00864017"/>
    <w:rsid w:val="0086421D"/>
    <w:rsid w:val="00864244"/>
    <w:rsid w:val="00864915"/>
    <w:rsid w:val="00866A93"/>
    <w:rsid w:val="008671EC"/>
    <w:rsid w:val="0086774D"/>
    <w:rsid w:val="00867C5E"/>
    <w:rsid w:val="00870DBC"/>
    <w:rsid w:val="008720E5"/>
    <w:rsid w:val="00872303"/>
    <w:rsid w:val="00872E80"/>
    <w:rsid w:val="00873841"/>
    <w:rsid w:val="008744B2"/>
    <w:rsid w:val="00874AF7"/>
    <w:rsid w:val="00875386"/>
    <w:rsid w:val="00875502"/>
    <w:rsid w:val="00875806"/>
    <w:rsid w:val="00877A23"/>
    <w:rsid w:val="0088116B"/>
    <w:rsid w:val="00881DE0"/>
    <w:rsid w:val="008823CC"/>
    <w:rsid w:val="00883A2A"/>
    <w:rsid w:val="00883B36"/>
    <w:rsid w:val="00883C52"/>
    <w:rsid w:val="008840DA"/>
    <w:rsid w:val="00884124"/>
    <w:rsid w:val="00884B76"/>
    <w:rsid w:val="0088608D"/>
    <w:rsid w:val="00887436"/>
    <w:rsid w:val="00890DF8"/>
    <w:rsid w:val="008912B3"/>
    <w:rsid w:val="00892360"/>
    <w:rsid w:val="00892615"/>
    <w:rsid w:val="008937EC"/>
    <w:rsid w:val="00893AED"/>
    <w:rsid w:val="00894DF1"/>
    <w:rsid w:val="00896F9F"/>
    <w:rsid w:val="00897B26"/>
    <w:rsid w:val="00897F01"/>
    <w:rsid w:val="008A03DA"/>
    <w:rsid w:val="008A0BF5"/>
    <w:rsid w:val="008A13DD"/>
    <w:rsid w:val="008A15BA"/>
    <w:rsid w:val="008A37B1"/>
    <w:rsid w:val="008A7810"/>
    <w:rsid w:val="008B02FD"/>
    <w:rsid w:val="008B0B24"/>
    <w:rsid w:val="008B1229"/>
    <w:rsid w:val="008B1B45"/>
    <w:rsid w:val="008B1EEB"/>
    <w:rsid w:val="008B23C5"/>
    <w:rsid w:val="008B308B"/>
    <w:rsid w:val="008B3BCF"/>
    <w:rsid w:val="008B53DD"/>
    <w:rsid w:val="008B59C0"/>
    <w:rsid w:val="008B6931"/>
    <w:rsid w:val="008C0024"/>
    <w:rsid w:val="008C002B"/>
    <w:rsid w:val="008C18FE"/>
    <w:rsid w:val="008C27A1"/>
    <w:rsid w:val="008C291A"/>
    <w:rsid w:val="008C315A"/>
    <w:rsid w:val="008C52F7"/>
    <w:rsid w:val="008C5BE5"/>
    <w:rsid w:val="008C5CF2"/>
    <w:rsid w:val="008C663E"/>
    <w:rsid w:val="008D08EA"/>
    <w:rsid w:val="008D20BC"/>
    <w:rsid w:val="008D21EA"/>
    <w:rsid w:val="008D27FB"/>
    <w:rsid w:val="008D4EC1"/>
    <w:rsid w:val="008D5FD2"/>
    <w:rsid w:val="008E161A"/>
    <w:rsid w:val="008E1DE8"/>
    <w:rsid w:val="008E2647"/>
    <w:rsid w:val="008E5995"/>
    <w:rsid w:val="008E5B17"/>
    <w:rsid w:val="008E7244"/>
    <w:rsid w:val="008E77C8"/>
    <w:rsid w:val="008F11D4"/>
    <w:rsid w:val="008F1CB9"/>
    <w:rsid w:val="008F2549"/>
    <w:rsid w:val="008F516C"/>
    <w:rsid w:val="008F558C"/>
    <w:rsid w:val="008F5591"/>
    <w:rsid w:val="008F5C50"/>
    <w:rsid w:val="008F66F3"/>
    <w:rsid w:val="008F71F4"/>
    <w:rsid w:val="008F7595"/>
    <w:rsid w:val="008F7F1F"/>
    <w:rsid w:val="00900853"/>
    <w:rsid w:val="00901247"/>
    <w:rsid w:val="00904938"/>
    <w:rsid w:val="009049F9"/>
    <w:rsid w:val="00904AAE"/>
    <w:rsid w:val="009069A8"/>
    <w:rsid w:val="009075FA"/>
    <w:rsid w:val="00907BFE"/>
    <w:rsid w:val="00907E11"/>
    <w:rsid w:val="009114C0"/>
    <w:rsid w:val="00912A9B"/>
    <w:rsid w:val="00914726"/>
    <w:rsid w:val="00914A8A"/>
    <w:rsid w:val="00915194"/>
    <w:rsid w:val="00916593"/>
    <w:rsid w:val="00917D02"/>
    <w:rsid w:val="00920237"/>
    <w:rsid w:val="00920D9B"/>
    <w:rsid w:val="00922FA0"/>
    <w:rsid w:val="00923AF5"/>
    <w:rsid w:val="00925381"/>
    <w:rsid w:val="009300CE"/>
    <w:rsid w:val="009302E8"/>
    <w:rsid w:val="00930F0E"/>
    <w:rsid w:val="0093151B"/>
    <w:rsid w:val="00932384"/>
    <w:rsid w:val="00933D30"/>
    <w:rsid w:val="00934026"/>
    <w:rsid w:val="0093781B"/>
    <w:rsid w:val="0094118A"/>
    <w:rsid w:val="00946158"/>
    <w:rsid w:val="00946278"/>
    <w:rsid w:val="009470A7"/>
    <w:rsid w:val="0094735F"/>
    <w:rsid w:val="00947800"/>
    <w:rsid w:val="00950A65"/>
    <w:rsid w:val="00950D92"/>
    <w:rsid w:val="00951424"/>
    <w:rsid w:val="0095145C"/>
    <w:rsid w:val="00951D5B"/>
    <w:rsid w:val="00951E7A"/>
    <w:rsid w:val="00952480"/>
    <w:rsid w:val="00954498"/>
    <w:rsid w:val="00954AAB"/>
    <w:rsid w:val="00955B18"/>
    <w:rsid w:val="009568B4"/>
    <w:rsid w:val="00963086"/>
    <w:rsid w:val="0096335E"/>
    <w:rsid w:val="009634B0"/>
    <w:rsid w:val="00965107"/>
    <w:rsid w:val="00965B95"/>
    <w:rsid w:val="00965D3F"/>
    <w:rsid w:val="00965E9C"/>
    <w:rsid w:val="0096616F"/>
    <w:rsid w:val="00970784"/>
    <w:rsid w:val="00970DC7"/>
    <w:rsid w:val="00970DEA"/>
    <w:rsid w:val="00972A4F"/>
    <w:rsid w:val="0097334C"/>
    <w:rsid w:val="009734B6"/>
    <w:rsid w:val="00973A5B"/>
    <w:rsid w:val="0097434E"/>
    <w:rsid w:val="00977287"/>
    <w:rsid w:val="00980642"/>
    <w:rsid w:val="00980B0A"/>
    <w:rsid w:val="00980FB9"/>
    <w:rsid w:val="0098229E"/>
    <w:rsid w:val="009828F9"/>
    <w:rsid w:val="0098455E"/>
    <w:rsid w:val="009907E3"/>
    <w:rsid w:val="00990882"/>
    <w:rsid w:val="00991375"/>
    <w:rsid w:val="00992C11"/>
    <w:rsid w:val="00993472"/>
    <w:rsid w:val="00993C7D"/>
    <w:rsid w:val="00993CFD"/>
    <w:rsid w:val="009944DD"/>
    <w:rsid w:val="00996702"/>
    <w:rsid w:val="009978ED"/>
    <w:rsid w:val="009A0983"/>
    <w:rsid w:val="009A232D"/>
    <w:rsid w:val="009A2B84"/>
    <w:rsid w:val="009A4D36"/>
    <w:rsid w:val="009A74CB"/>
    <w:rsid w:val="009A763C"/>
    <w:rsid w:val="009B043B"/>
    <w:rsid w:val="009B0C20"/>
    <w:rsid w:val="009B1177"/>
    <w:rsid w:val="009B3728"/>
    <w:rsid w:val="009B7B0E"/>
    <w:rsid w:val="009C00A2"/>
    <w:rsid w:val="009C2400"/>
    <w:rsid w:val="009C3356"/>
    <w:rsid w:val="009C4492"/>
    <w:rsid w:val="009C49B7"/>
    <w:rsid w:val="009D10CE"/>
    <w:rsid w:val="009D1290"/>
    <w:rsid w:val="009D2204"/>
    <w:rsid w:val="009D226A"/>
    <w:rsid w:val="009D2A71"/>
    <w:rsid w:val="009D2B5B"/>
    <w:rsid w:val="009D324D"/>
    <w:rsid w:val="009D3E7B"/>
    <w:rsid w:val="009D5E3D"/>
    <w:rsid w:val="009D63C8"/>
    <w:rsid w:val="009D6BC1"/>
    <w:rsid w:val="009D76E0"/>
    <w:rsid w:val="009E1117"/>
    <w:rsid w:val="009E2312"/>
    <w:rsid w:val="009E45DA"/>
    <w:rsid w:val="009E476E"/>
    <w:rsid w:val="009E4DDE"/>
    <w:rsid w:val="009E7521"/>
    <w:rsid w:val="009F0CCF"/>
    <w:rsid w:val="009F117A"/>
    <w:rsid w:val="009F2500"/>
    <w:rsid w:val="009F29D3"/>
    <w:rsid w:val="009F45E5"/>
    <w:rsid w:val="009F45F9"/>
    <w:rsid w:val="009F5980"/>
    <w:rsid w:val="009F6323"/>
    <w:rsid w:val="009F6973"/>
    <w:rsid w:val="009F6EEC"/>
    <w:rsid w:val="009F70C2"/>
    <w:rsid w:val="009F7368"/>
    <w:rsid w:val="00A03BF9"/>
    <w:rsid w:val="00A05DF4"/>
    <w:rsid w:val="00A061B6"/>
    <w:rsid w:val="00A108EF"/>
    <w:rsid w:val="00A13230"/>
    <w:rsid w:val="00A16253"/>
    <w:rsid w:val="00A168A9"/>
    <w:rsid w:val="00A17B4E"/>
    <w:rsid w:val="00A22976"/>
    <w:rsid w:val="00A244CE"/>
    <w:rsid w:val="00A276B4"/>
    <w:rsid w:val="00A302E2"/>
    <w:rsid w:val="00A30A7C"/>
    <w:rsid w:val="00A313B5"/>
    <w:rsid w:val="00A320B8"/>
    <w:rsid w:val="00A343DA"/>
    <w:rsid w:val="00A353EA"/>
    <w:rsid w:val="00A3586A"/>
    <w:rsid w:val="00A362EE"/>
    <w:rsid w:val="00A36A94"/>
    <w:rsid w:val="00A36FBC"/>
    <w:rsid w:val="00A37996"/>
    <w:rsid w:val="00A41269"/>
    <w:rsid w:val="00A44507"/>
    <w:rsid w:val="00A446C3"/>
    <w:rsid w:val="00A44BA6"/>
    <w:rsid w:val="00A44BCB"/>
    <w:rsid w:val="00A4515F"/>
    <w:rsid w:val="00A5096A"/>
    <w:rsid w:val="00A522CF"/>
    <w:rsid w:val="00A524F0"/>
    <w:rsid w:val="00A52555"/>
    <w:rsid w:val="00A53FF4"/>
    <w:rsid w:val="00A56699"/>
    <w:rsid w:val="00A61977"/>
    <w:rsid w:val="00A61AF7"/>
    <w:rsid w:val="00A61F48"/>
    <w:rsid w:val="00A625F0"/>
    <w:rsid w:val="00A63404"/>
    <w:rsid w:val="00A637AF"/>
    <w:rsid w:val="00A6388B"/>
    <w:rsid w:val="00A666F3"/>
    <w:rsid w:val="00A667FC"/>
    <w:rsid w:val="00A6707A"/>
    <w:rsid w:val="00A671C1"/>
    <w:rsid w:val="00A67649"/>
    <w:rsid w:val="00A70317"/>
    <w:rsid w:val="00A70D05"/>
    <w:rsid w:val="00A711FE"/>
    <w:rsid w:val="00A712CE"/>
    <w:rsid w:val="00A71F15"/>
    <w:rsid w:val="00A737F2"/>
    <w:rsid w:val="00A75B4A"/>
    <w:rsid w:val="00A76157"/>
    <w:rsid w:val="00A765D5"/>
    <w:rsid w:val="00A768D4"/>
    <w:rsid w:val="00A76939"/>
    <w:rsid w:val="00A815EF"/>
    <w:rsid w:val="00A81D30"/>
    <w:rsid w:val="00A83621"/>
    <w:rsid w:val="00A837DB"/>
    <w:rsid w:val="00A83F55"/>
    <w:rsid w:val="00A853DA"/>
    <w:rsid w:val="00A85B06"/>
    <w:rsid w:val="00AA47E8"/>
    <w:rsid w:val="00AA576E"/>
    <w:rsid w:val="00AB01AF"/>
    <w:rsid w:val="00AB0468"/>
    <w:rsid w:val="00AB164E"/>
    <w:rsid w:val="00AB1F05"/>
    <w:rsid w:val="00AB2E56"/>
    <w:rsid w:val="00AB3C9A"/>
    <w:rsid w:val="00AB58A5"/>
    <w:rsid w:val="00AB6303"/>
    <w:rsid w:val="00AB6CCD"/>
    <w:rsid w:val="00AB76A4"/>
    <w:rsid w:val="00AB7861"/>
    <w:rsid w:val="00AC25B4"/>
    <w:rsid w:val="00AC29A8"/>
    <w:rsid w:val="00AC3DAA"/>
    <w:rsid w:val="00AC5D78"/>
    <w:rsid w:val="00AC633E"/>
    <w:rsid w:val="00AC78DD"/>
    <w:rsid w:val="00AD042E"/>
    <w:rsid w:val="00AD28D8"/>
    <w:rsid w:val="00AD2FE1"/>
    <w:rsid w:val="00AD318A"/>
    <w:rsid w:val="00AD7CDF"/>
    <w:rsid w:val="00AE06BA"/>
    <w:rsid w:val="00AE30D3"/>
    <w:rsid w:val="00AE34C0"/>
    <w:rsid w:val="00AE4A7E"/>
    <w:rsid w:val="00AE520D"/>
    <w:rsid w:val="00AE584A"/>
    <w:rsid w:val="00AE6037"/>
    <w:rsid w:val="00AE67D4"/>
    <w:rsid w:val="00AF0718"/>
    <w:rsid w:val="00AF2AC7"/>
    <w:rsid w:val="00AF2B79"/>
    <w:rsid w:val="00AF2FCC"/>
    <w:rsid w:val="00AF51AA"/>
    <w:rsid w:val="00AF52E9"/>
    <w:rsid w:val="00B02B19"/>
    <w:rsid w:val="00B05AB5"/>
    <w:rsid w:val="00B11933"/>
    <w:rsid w:val="00B12C75"/>
    <w:rsid w:val="00B14B3C"/>
    <w:rsid w:val="00B16918"/>
    <w:rsid w:val="00B16BAA"/>
    <w:rsid w:val="00B16C05"/>
    <w:rsid w:val="00B16E54"/>
    <w:rsid w:val="00B2213E"/>
    <w:rsid w:val="00B22AEC"/>
    <w:rsid w:val="00B24490"/>
    <w:rsid w:val="00B27E46"/>
    <w:rsid w:val="00B3380B"/>
    <w:rsid w:val="00B33EB7"/>
    <w:rsid w:val="00B4479A"/>
    <w:rsid w:val="00B44E75"/>
    <w:rsid w:val="00B452F1"/>
    <w:rsid w:val="00B4678B"/>
    <w:rsid w:val="00B469FE"/>
    <w:rsid w:val="00B46ECA"/>
    <w:rsid w:val="00B51919"/>
    <w:rsid w:val="00B5408C"/>
    <w:rsid w:val="00B545EA"/>
    <w:rsid w:val="00B557A8"/>
    <w:rsid w:val="00B560AC"/>
    <w:rsid w:val="00B56362"/>
    <w:rsid w:val="00B56C1C"/>
    <w:rsid w:val="00B60966"/>
    <w:rsid w:val="00B61F44"/>
    <w:rsid w:val="00B633F6"/>
    <w:rsid w:val="00B64460"/>
    <w:rsid w:val="00B67832"/>
    <w:rsid w:val="00B67E34"/>
    <w:rsid w:val="00B70098"/>
    <w:rsid w:val="00B751F8"/>
    <w:rsid w:val="00B76452"/>
    <w:rsid w:val="00B77931"/>
    <w:rsid w:val="00B8119D"/>
    <w:rsid w:val="00B81FE2"/>
    <w:rsid w:val="00B82E0F"/>
    <w:rsid w:val="00B83BC6"/>
    <w:rsid w:val="00B86AD0"/>
    <w:rsid w:val="00B87B9E"/>
    <w:rsid w:val="00B91C37"/>
    <w:rsid w:val="00B9458A"/>
    <w:rsid w:val="00B94698"/>
    <w:rsid w:val="00B948B9"/>
    <w:rsid w:val="00B9491F"/>
    <w:rsid w:val="00B9617A"/>
    <w:rsid w:val="00B96A56"/>
    <w:rsid w:val="00BA30A2"/>
    <w:rsid w:val="00BA359C"/>
    <w:rsid w:val="00BA3C39"/>
    <w:rsid w:val="00BA3D2C"/>
    <w:rsid w:val="00BA6830"/>
    <w:rsid w:val="00BA7A75"/>
    <w:rsid w:val="00BB088D"/>
    <w:rsid w:val="00BB110F"/>
    <w:rsid w:val="00BB124F"/>
    <w:rsid w:val="00BB15A4"/>
    <w:rsid w:val="00BB17CF"/>
    <w:rsid w:val="00BB2C1D"/>
    <w:rsid w:val="00BB4490"/>
    <w:rsid w:val="00BB48A6"/>
    <w:rsid w:val="00BB5386"/>
    <w:rsid w:val="00BB5F48"/>
    <w:rsid w:val="00BB7527"/>
    <w:rsid w:val="00BC501A"/>
    <w:rsid w:val="00BC6AF4"/>
    <w:rsid w:val="00BC6E8A"/>
    <w:rsid w:val="00BC7723"/>
    <w:rsid w:val="00BC7F1A"/>
    <w:rsid w:val="00BD1BBF"/>
    <w:rsid w:val="00BD22D4"/>
    <w:rsid w:val="00BD2313"/>
    <w:rsid w:val="00BD3825"/>
    <w:rsid w:val="00BD3BC4"/>
    <w:rsid w:val="00BD440D"/>
    <w:rsid w:val="00BE5508"/>
    <w:rsid w:val="00BE66AC"/>
    <w:rsid w:val="00BF13D7"/>
    <w:rsid w:val="00BF1D19"/>
    <w:rsid w:val="00BF2ED9"/>
    <w:rsid w:val="00BF3675"/>
    <w:rsid w:val="00BF638A"/>
    <w:rsid w:val="00BF6611"/>
    <w:rsid w:val="00BF71C5"/>
    <w:rsid w:val="00BF72CB"/>
    <w:rsid w:val="00BF746D"/>
    <w:rsid w:val="00BF75FA"/>
    <w:rsid w:val="00C00A0E"/>
    <w:rsid w:val="00C00FDD"/>
    <w:rsid w:val="00C02428"/>
    <w:rsid w:val="00C0324C"/>
    <w:rsid w:val="00C07089"/>
    <w:rsid w:val="00C07CFE"/>
    <w:rsid w:val="00C10F46"/>
    <w:rsid w:val="00C12909"/>
    <w:rsid w:val="00C13573"/>
    <w:rsid w:val="00C158EF"/>
    <w:rsid w:val="00C2593C"/>
    <w:rsid w:val="00C263B6"/>
    <w:rsid w:val="00C31623"/>
    <w:rsid w:val="00C4077D"/>
    <w:rsid w:val="00C40CDA"/>
    <w:rsid w:val="00C42628"/>
    <w:rsid w:val="00C44160"/>
    <w:rsid w:val="00C45923"/>
    <w:rsid w:val="00C4676C"/>
    <w:rsid w:val="00C4778E"/>
    <w:rsid w:val="00C5055B"/>
    <w:rsid w:val="00C505AF"/>
    <w:rsid w:val="00C5286D"/>
    <w:rsid w:val="00C52C48"/>
    <w:rsid w:val="00C52DDB"/>
    <w:rsid w:val="00C5382E"/>
    <w:rsid w:val="00C541A7"/>
    <w:rsid w:val="00C54417"/>
    <w:rsid w:val="00C54A40"/>
    <w:rsid w:val="00C57256"/>
    <w:rsid w:val="00C572C3"/>
    <w:rsid w:val="00C57F14"/>
    <w:rsid w:val="00C63394"/>
    <w:rsid w:val="00C66B82"/>
    <w:rsid w:val="00C678E8"/>
    <w:rsid w:val="00C70212"/>
    <w:rsid w:val="00C71957"/>
    <w:rsid w:val="00C729FE"/>
    <w:rsid w:val="00C74C8B"/>
    <w:rsid w:val="00C7513B"/>
    <w:rsid w:val="00C80181"/>
    <w:rsid w:val="00C81FAB"/>
    <w:rsid w:val="00C82951"/>
    <w:rsid w:val="00C83FF8"/>
    <w:rsid w:val="00C8425B"/>
    <w:rsid w:val="00C87405"/>
    <w:rsid w:val="00C875EB"/>
    <w:rsid w:val="00C909A5"/>
    <w:rsid w:val="00C91289"/>
    <w:rsid w:val="00C92319"/>
    <w:rsid w:val="00C92328"/>
    <w:rsid w:val="00C94157"/>
    <w:rsid w:val="00C94411"/>
    <w:rsid w:val="00C95417"/>
    <w:rsid w:val="00C9614F"/>
    <w:rsid w:val="00CA0DED"/>
    <w:rsid w:val="00CA1FAF"/>
    <w:rsid w:val="00CA3D62"/>
    <w:rsid w:val="00CA3DB7"/>
    <w:rsid w:val="00CA45C8"/>
    <w:rsid w:val="00CA4829"/>
    <w:rsid w:val="00CB1222"/>
    <w:rsid w:val="00CB1788"/>
    <w:rsid w:val="00CB19B2"/>
    <w:rsid w:val="00CB20B7"/>
    <w:rsid w:val="00CB33D5"/>
    <w:rsid w:val="00CB446B"/>
    <w:rsid w:val="00CB4944"/>
    <w:rsid w:val="00CB6B00"/>
    <w:rsid w:val="00CC2005"/>
    <w:rsid w:val="00CC2465"/>
    <w:rsid w:val="00CC273C"/>
    <w:rsid w:val="00CD0131"/>
    <w:rsid w:val="00CD03A4"/>
    <w:rsid w:val="00CD23BF"/>
    <w:rsid w:val="00CD41F5"/>
    <w:rsid w:val="00CD4229"/>
    <w:rsid w:val="00CD4557"/>
    <w:rsid w:val="00CD4658"/>
    <w:rsid w:val="00CD5FAC"/>
    <w:rsid w:val="00CE0257"/>
    <w:rsid w:val="00CE1EBD"/>
    <w:rsid w:val="00CE5BDB"/>
    <w:rsid w:val="00CE602B"/>
    <w:rsid w:val="00CE6863"/>
    <w:rsid w:val="00CE6DFC"/>
    <w:rsid w:val="00CE739C"/>
    <w:rsid w:val="00CF1427"/>
    <w:rsid w:val="00CF2098"/>
    <w:rsid w:val="00CF43F8"/>
    <w:rsid w:val="00D01106"/>
    <w:rsid w:val="00D02DE6"/>
    <w:rsid w:val="00D03987"/>
    <w:rsid w:val="00D043B6"/>
    <w:rsid w:val="00D04825"/>
    <w:rsid w:val="00D049A1"/>
    <w:rsid w:val="00D04A12"/>
    <w:rsid w:val="00D050DF"/>
    <w:rsid w:val="00D05A02"/>
    <w:rsid w:val="00D10A59"/>
    <w:rsid w:val="00D11800"/>
    <w:rsid w:val="00D1396C"/>
    <w:rsid w:val="00D14E8E"/>
    <w:rsid w:val="00D20665"/>
    <w:rsid w:val="00D20B09"/>
    <w:rsid w:val="00D20F26"/>
    <w:rsid w:val="00D21A73"/>
    <w:rsid w:val="00D224D2"/>
    <w:rsid w:val="00D22BBC"/>
    <w:rsid w:val="00D22E25"/>
    <w:rsid w:val="00D24302"/>
    <w:rsid w:val="00D24F6F"/>
    <w:rsid w:val="00D26641"/>
    <w:rsid w:val="00D2773B"/>
    <w:rsid w:val="00D303F9"/>
    <w:rsid w:val="00D30A4E"/>
    <w:rsid w:val="00D32341"/>
    <w:rsid w:val="00D33B17"/>
    <w:rsid w:val="00D34BB8"/>
    <w:rsid w:val="00D36036"/>
    <w:rsid w:val="00D36935"/>
    <w:rsid w:val="00D36A7F"/>
    <w:rsid w:val="00D3774A"/>
    <w:rsid w:val="00D42B00"/>
    <w:rsid w:val="00D42BFD"/>
    <w:rsid w:val="00D43434"/>
    <w:rsid w:val="00D4484C"/>
    <w:rsid w:val="00D45E62"/>
    <w:rsid w:val="00D51421"/>
    <w:rsid w:val="00D53CBA"/>
    <w:rsid w:val="00D546E6"/>
    <w:rsid w:val="00D54A3D"/>
    <w:rsid w:val="00D61402"/>
    <w:rsid w:val="00D61C7D"/>
    <w:rsid w:val="00D625E4"/>
    <w:rsid w:val="00D65436"/>
    <w:rsid w:val="00D7161C"/>
    <w:rsid w:val="00D71AB7"/>
    <w:rsid w:val="00D735A0"/>
    <w:rsid w:val="00D737A2"/>
    <w:rsid w:val="00D73AD9"/>
    <w:rsid w:val="00D7403C"/>
    <w:rsid w:val="00D74681"/>
    <w:rsid w:val="00D7572E"/>
    <w:rsid w:val="00D76E9F"/>
    <w:rsid w:val="00D8013C"/>
    <w:rsid w:val="00D80D44"/>
    <w:rsid w:val="00D82A27"/>
    <w:rsid w:val="00D84010"/>
    <w:rsid w:val="00D843E2"/>
    <w:rsid w:val="00D908F2"/>
    <w:rsid w:val="00D92C5A"/>
    <w:rsid w:val="00D9508D"/>
    <w:rsid w:val="00D9550B"/>
    <w:rsid w:val="00DA018D"/>
    <w:rsid w:val="00DA03D9"/>
    <w:rsid w:val="00DA26E0"/>
    <w:rsid w:val="00DA4DA4"/>
    <w:rsid w:val="00DA5289"/>
    <w:rsid w:val="00DA650C"/>
    <w:rsid w:val="00DB04F5"/>
    <w:rsid w:val="00DB0976"/>
    <w:rsid w:val="00DB232D"/>
    <w:rsid w:val="00DB253F"/>
    <w:rsid w:val="00DB408E"/>
    <w:rsid w:val="00DB552E"/>
    <w:rsid w:val="00DB5554"/>
    <w:rsid w:val="00DB5F22"/>
    <w:rsid w:val="00DB61A2"/>
    <w:rsid w:val="00DB6E81"/>
    <w:rsid w:val="00DB7580"/>
    <w:rsid w:val="00DC0075"/>
    <w:rsid w:val="00DC0469"/>
    <w:rsid w:val="00DC0AFB"/>
    <w:rsid w:val="00DC139B"/>
    <w:rsid w:val="00DC1EA0"/>
    <w:rsid w:val="00DC2786"/>
    <w:rsid w:val="00DC68D8"/>
    <w:rsid w:val="00DD0B98"/>
    <w:rsid w:val="00DD11A3"/>
    <w:rsid w:val="00DD3850"/>
    <w:rsid w:val="00DD5246"/>
    <w:rsid w:val="00DD535B"/>
    <w:rsid w:val="00DD7F6B"/>
    <w:rsid w:val="00DD7FE3"/>
    <w:rsid w:val="00DE1DB7"/>
    <w:rsid w:val="00DE2AD4"/>
    <w:rsid w:val="00DE4941"/>
    <w:rsid w:val="00DE5C1E"/>
    <w:rsid w:val="00DE5DC9"/>
    <w:rsid w:val="00DE7187"/>
    <w:rsid w:val="00DF10CA"/>
    <w:rsid w:val="00DF50C0"/>
    <w:rsid w:val="00DF6AE0"/>
    <w:rsid w:val="00DF6D44"/>
    <w:rsid w:val="00DF7726"/>
    <w:rsid w:val="00E0089F"/>
    <w:rsid w:val="00E01204"/>
    <w:rsid w:val="00E06BBB"/>
    <w:rsid w:val="00E06FD7"/>
    <w:rsid w:val="00E07015"/>
    <w:rsid w:val="00E071EB"/>
    <w:rsid w:val="00E10407"/>
    <w:rsid w:val="00E1239C"/>
    <w:rsid w:val="00E125D0"/>
    <w:rsid w:val="00E138BE"/>
    <w:rsid w:val="00E13A31"/>
    <w:rsid w:val="00E1442F"/>
    <w:rsid w:val="00E1658B"/>
    <w:rsid w:val="00E16CAA"/>
    <w:rsid w:val="00E21898"/>
    <w:rsid w:val="00E22E72"/>
    <w:rsid w:val="00E24394"/>
    <w:rsid w:val="00E2456D"/>
    <w:rsid w:val="00E2538B"/>
    <w:rsid w:val="00E25C3D"/>
    <w:rsid w:val="00E27BCC"/>
    <w:rsid w:val="00E311F4"/>
    <w:rsid w:val="00E31767"/>
    <w:rsid w:val="00E319C6"/>
    <w:rsid w:val="00E31C04"/>
    <w:rsid w:val="00E336B2"/>
    <w:rsid w:val="00E344D8"/>
    <w:rsid w:val="00E356EC"/>
    <w:rsid w:val="00E35A66"/>
    <w:rsid w:val="00E428D9"/>
    <w:rsid w:val="00E44D10"/>
    <w:rsid w:val="00E44D73"/>
    <w:rsid w:val="00E46737"/>
    <w:rsid w:val="00E46EBC"/>
    <w:rsid w:val="00E4706C"/>
    <w:rsid w:val="00E47F32"/>
    <w:rsid w:val="00E502F8"/>
    <w:rsid w:val="00E52263"/>
    <w:rsid w:val="00E53016"/>
    <w:rsid w:val="00E54402"/>
    <w:rsid w:val="00E54C46"/>
    <w:rsid w:val="00E5503D"/>
    <w:rsid w:val="00E57DF2"/>
    <w:rsid w:val="00E6168E"/>
    <w:rsid w:val="00E6185B"/>
    <w:rsid w:val="00E62231"/>
    <w:rsid w:val="00E648BD"/>
    <w:rsid w:val="00E670DF"/>
    <w:rsid w:val="00E67675"/>
    <w:rsid w:val="00E67B5F"/>
    <w:rsid w:val="00E70AB9"/>
    <w:rsid w:val="00E712D0"/>
    <w:rsid w:val="00E71D04"/>
    <w:rsid w:val="00E73621"/>
    <w:rsid w:val="00E75879"/>
    <w:rsid w:val="00E76A3B"/>
    <w:rsid w:val="00E8074A"/>
    <w:rsid w:val="00E842AB"/>
    <w:rsid w:val="00E85ACF"/>
    <w:rsid w:val="00E869EA"/>
    <w:rsid w:val="00E86A4C"/>
    <w:rsid w:val="00E86FE5"/>
    <w:rsid w:val="00E90AA8"/>
    <w:rsid w:val="00E93C2A"/>
    <w:rsid w:val="00E93C7E"/>
    <w:rsid w:val="00E94BFA"/>
    <w:rsid w:val="00E95D1E"/>
    <w:rsid w:val="00E97DB4"/>
    <w:rsid w:val="00EA0B8D"/>
    <w:rsid w:val="00EA2198"/>
    <w:rsid w:val="00EA69E2"/>
    <w:rsid w:val="00EA7537"/>
    <w:rsid w:val="00EA7A11"/>
    <w:rsid w:val="00EA7D40"/>
    <w:rsid w:val="00EB1976"/>
    <w:rsid w:val="00EB25B3"/>
    <w:rsid w:val="00EB4130"/>
    <w:rsid w:val="00EB5F17"/>
    <w:rsid w:val="00EB6AC1"/>
    <w:rsid w:val="00EC18B5"/>
    <w:rsid w:val="00EC2B8F"/>
    <w:rsid w:val="00EC3CF6"/>
    <w:rsid w:val="00EC735C"/>
    <w:rsid w:val="00ED1511"/>
    <w:rsid w:val="00ED181F"/>
    <w:rsid w:val="00ED3702"/>
    <w:rsid w:val="00ED3949"/>
    <w:rsid w:val="00ED4F80"/>
    <w:rsid w:val="00ED663B"/>
    <w:rsid w:val="00ED69E5"/>
    <w:rsid w:val="00EE25D6"/>
    <w:rsid w:val="00EE57CF"/>
    <w:rsid w:val="00EE5F62"/>
    <w:rsid w:val="00EE7100"/>
    <w:rsid w:val="00EE7666"/>
    <w:rsid w:val="00EF0019"/>
    <w:rsid w:val="00EF2788"/>
    <w:rsid w:val="00EF4C56"/>
    <w:rsid w:val="00EF538C"/>
    <w:rsid w:val="00EF5780"/>
    <w:rsid w:val="00EF5928"/>
    <w:rsid w:val="00EF651A"/>
    <w:rsid w:val="00EF73B1"/>
    <w:rsid w:val="00F01396"/>
    <w:rsid w:val="00F01664"/>
    <w:rsid w:val="00F01B60"/>
    <w:rsid w:val="00F026EB"/>
    <w:rsid w:val="00F053F4"/>
    <w:rsid w:val="00F057C0"/>
    <w:rsid w:val="00F068B3"/>
    <w:rsid w:val="00F07FCD"/>
    <w:rsid w:val="00F10066"/>
    <w:rsid w:val="00F1137A"/>
    <w:rsid w:val="00F1160A"/>
    <w:rsid w:val="00F11711"/>
    <w:rsid w:val="00F1181B"/>
    <w:rsid w:val="00F12AF4"/>
    <w:rsid w:val="00F135A6"/>
    <w:rsid w:val="00F145AB"/>
    <w:rsid w:val="00F17E6F"/>
    <w:rsid w:val="00F21057"/>
    <w:rsid w:val="00F220CD"/>
    <w:rsid w:val="00F2300D"/>
    <w:rsid w:val="00F2409E"/>
    <w:rsid w:val="00F24B39"/>
    <w:rsid w:val="00F25553"/>
    <w:rsid w:val="00F26F68"/>
    <w:rsid w:val="00F27DE6"/>
    <w:rsid w:val="00F310DF"/>
    <w:rsid w:val="00F31F2F"/>
    <w:rsid w:val="00F3412A"/>
    <w:rsid w:val="00F37AB6"/>
    <w:rsid w:val="00F37C8B"/>
    <w:rsid w:val="00F40C5E"/>
    <w:rsid w:val="00F42748"/>
    <w:rsid w:val="00F43E7C"/>
    <w:rsid w:val="00F452E3"/>
    <w:rsid w:val="00F463D6"/>
    <w:rsid w:val="00F50372"/>
    <w:rsid w:val="00F50683"/>
    <w:rsid w:val="00F51CE5"/>
    <w:rsid w:val="00F5213F"/>
    <w:rsid w:val="00F5248A"/>
    <w:rsid w:val="00F524BF"/>
    <w:rsid w:val="00F53F5D"/>
    <w:rsid w:val="00F54AA0"/>
    <w:rsid w:val="00F54CD7"/>
    <w:rsid w:val="00F56161"/>
    <w:rsid w:val="00F62695"/>
    <w:rsid w:val="00F628B0"/>
    <w:rsid w:val="00F6543F"/>
    <w:rsid w:val="00F659BB"/>
    <w:rsid w:val="00F666EA"/>
    <w:rsid w:val="00F66A10"/>
    <w:rsid w:val="00F67A7C"/>
    <w:rsid w:val="00F70FC9"/>
    <w:rsid w:val="00F71DCD"/>
    <w:rsid w:val="00F72949"/>
    <w:rsid w:val="00F75A1E"/>
    <w:rsid w:val="00F768E1"/>
    <w:rsid w:val="00F77A4D"/>
    <w:rsid w:val="00F80C78"/>
    <w:rsid w:val="00F80F3F"/>
    <w:rsid w:val="00F834C7"/>
    <w:rsid w:val="00F8534E"/>
    <w:rsid w:val="00F853FC"/>
    <w:rsid w:val="00F86C0D"/>
    <w:rsid w:val="00F87B22"/>
    <w:rsid w:val="00F90395"/>
    <w:rsid w:val="00F90DBB"/>
    <w:rsid w:val="00F923A7"/>
    <w:rsid w:val="00F953C3"/>
    <w:rsid w:val="00F959DA"/>
    <w:rsid w:val="00F95FF9"/>
    <w:rsid w:val="00F961A0"/>
    <w:rsid w:val="00F969A1"/>
    <w:rsid w:val="00F97C83"/>
    <w:rsid w:val="00FA0AB8"/>
    <w:rsid w:val="00FA39CB"/>
    <w:rsid w:val="00FA4365"/>
    <w:rsid w:val="00FA47E9"/>
    <w:rsid w:val="00FA570D"/>
    <w:rsid w:val="00FB19EB"/>
    <w:rsid w:val="00FB1C8C"/>
    <w:rsid w:val="00FB51CD"/>
    <w:rsid w:val="00FB6C6D"/>
    <w:rsid w:val="00FB7997"/>
    <w:rsid w:val="00FC0D49"/>
    <w:rsid w:val="00FC0D4E"/>
    <w:rsid w:val="00FC16B3"/>
    <w:rsid w:val="00FC1911"/>
    <w:rsid w:val="00FC263F"/>
    <w:rsid w:val="00FC26C5"/>
    <w:rsid w:val="00FC2F28"/>
    <w:rsid w:val="00FC41AD"/>
    <w:rsid w:val="00FD1C21"/>
    <w:rsid w:val="00FD20B7"/>
    <w:rsid w:val="00FD36D6"/>
    <w:rsid w:val="00FD3A75"/>
    <w:rsid w:val="00FD4147"/>
    <w:rsid w:val="00FE1585"/>
    <w:rsid w:val="00FE27A9"/>
    <w:rsid w:val="00FE3A12"/>
    <w:rsid w:val="00FE3F1F"/>
    <w:rsid w:val="00FE46E8"/>
    <w:rsid w:val="00FE5FC8"/>
    <w:rsid w:val="00FE7A06"/>
    <w:rsid w:val="00FF0014"/>
    <w:rsid w:val="00FF01C2"/>
    <w:rsid w:val="00FF3C99"/>
    <w:rsid w:val="00FF47F9"/>
    <w:rsid w:val="00FF4D4F"/>
    <w:rsid w:val="00FF5121"/>
    <w:rsid w:val="00FF5153"/>
    <w:rsid w:val="00FF534A"/>
    <w:rsid w:val="00FF63EF"/>
    <w:rsid w:val="00FF6F33"/>
    <w:rsid w:val="00FF7AB5"/>
    <w:rsid w:val="197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0"/>
        <w:numId w:val="1"/>
      </w:numPr>
      <w:spacing w:before="120" w:after="120" w:line="415" w:lineRule="auto"/>
      <w:jc w:val="left"/>
      <w:outlineLvl w:val="1"/>
    </w:pPr>
    <w:rPr>
      <w:rFonts w:ascii="Arial" w:hAnsi="Arial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4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19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19" w:lineRule="auto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19" w:lineRule="auto"/>
      <w:outlineLvl w:val="8"/>
    </w:pPr>
    <w:rPr>
      <w:rFonts w:ascii="Arial" w:hAnsi="Arial" w:eastAsia="黑体"/>
    </w:rPr>
  </w:style>
  <w:style w:type="character" w:default="1" w:styleId="39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1260"/>
      <w:jc w:val="left"/>
    </w:pPr>
    <w:rPr>
      <w:rFonts w:ascii="Calibri" w:hAnsi="Calibri"/>
      <w:sz w:val="18"/>
      <w:szCs w:val="18"/>
    </w:rPr>
  </w:style>
  <w:style w:type="paragraph" w:styleId="12">
    <w:name w:val="Normal Indent"/>
    <w:basedOn w:val="1"/>
    <w:uiPriority w:val="0"/>
    <w:pPr>
      <w:spacing w:line="300" w:lineRule="auto"/>
      <w:ind w:firstLine="420"/>
    </w:pPr>
    <w:rPr>
      <w:rFonts w:ascii="宋体"/>
    </w:r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annotation text"/>
    <w:basedOn w:val="1"/>
    <w:uiPriority w:val="0"/>
    <w:pPr>
      <w:jc w:val="left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Indent"/>
    <w:basedOn w:val="1"/>
    <w:link w:val="69"/>
    <w:uiPriority w:val="0"/>
    <w:pPr>
      <w:spacing w:after="120"/>
      <w:ind w:left="420" w:leftChars="200"/>
    </w:pPr>
    <w:rPr>
      <w:lang w:val="zh-CN" w:eastAsia="zh-CN"/>
    </w:rPr>
  </w:style>
  <w:style w:type="paragraph" w:styleId="17">
    <w:name w:val="toc 5"/>
    <w:basedOn w:val="1"/>
    <w:next w:val="1"/>
    <w:uiPriority w:val="0"/>
    <w:pPr>
      <w:ind w:left="840"/>
      <w:jc w:val="left"/>
    </w:pPr>
    <w:rPr>
      <w:rFonts w:ascii="Calibri" w:hAnsi="Calibri"/>
      <w:sz w:val="18"/>
      <w:szCs w:val="18"/>
    </w:rPr>
  </w:style>
  <w:style w:type="paragraph" w:styleId="18">
    <w:name w:val="toc 3"/>
    <w:basedOn w:val="19"/>
    <w:next w:val="1"/>
    <w:qFormat/>
    <w:uiPriority w:val="39"/>
    <w:pPr>
      <w:ind w:left="420"/>
    </w:pPr>
    <w:rPr>
      <w:i/>
      <w:iCs/>
      <w:smallCaps w:val="0"/>
    </w:rPr>
  </w:style>
  <w:style w:type="paragraph" w:styleId="19">
    <w:name w:val="toc 2"/>
    <w:basedOn w:val="20"/>
    <w:next w:val="1"/>
    <w:qFormat/>
    <w:uiPriority w:val="39"/>
    <w:pPr>
      <w:spacing w:before="0" w:after="0"/>
      <w:ind w:left="210"/>
    </w:pPr>
    <w:rPr>
      <w:b w:val="0"/>
      <w:bCs w:val="0"/>
      <w:caps w:val="0"/>
      <w:smallCaps/>
    </w:rPr>
  </w:style>
  <w:style w:type="paragraph" w:styleId="20">
    <w:name w:val="toc 1"/>
    <w:next w:val="1"/>
    <w:qFormat/>
    <w:uiPriority w:val="39"/>
    <w:pPr>
      <w:widowControl w:val="0"/>
      <w:spacing w:before="120" w:after="120"/>
    </w:pPr>
    <w:rPr>
      <w:rFonts w:ascii="Calibri" w:hAnsi="Calibri" w:eastAsia="宋体" w:cs="Times New Roman"/>
      <w:b/>
      <w:bCs/>
      <w:caps/>
      <w:kern w:val="2"/>
      <w:lang w:val="en-US" w:eastAsia="zh-CN" w:bidi="ar-SA"/>
    </w:rPr>
  </w:style>
  <w:style w:type="paragraph" w:styleId="21">
    <w:name w:val="toc 8"/>
    <w:basedOn w:val="1"/>
    <w:next w:val="1"/>
    <w:uiPriority w:val="0"/>
    <w:pPr>
      <w:ind w:left="1470"/>
      <w:jc w:val="left"/>
    </w:pPr>
    <w:rPr>
      <w:rFonts w:ascii="Calibri" w:hAnsi="Calibri"/>
      <w:sz w:val="18"/>
      <w:szCs w:val="18"/>
    </w:rPr>
  </w:style>
  <w:style w:type="paragraph" w:styleId="22">
    <w:name w:val="Date"/>
    <w:basedOn w:val="1"/>
    <w:next w:val="1"/>
    <w:qFormat/>
    <w:uiPriority w:val="0"/>
    <w:pPr>
      <w:ind w:left="100" w:leftChars="2500"/>
    </w:pPr>
  </w:style>
  <w:style w:type="paragraph" w:styleId="23">
    <w:name w:val="Balloon Text"/>
    <w:basedOn w:val="1"/>
    <w:qFormat/>
    <w:uiPriority w:val="0"/>
    <w:rPr>
      <w:sz w:val="18"/>
    </w:rPr>
  </w:style>
  <w:style w:type="paragraph" w:styleId="24">
    <w:name w:val="footer"/>
    <w:basedOn w:val="1"/>
    <w:link w:val="9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6">
    <w:name w:val="toc 4"/>
    <w:basedOn w:val="1"/>
    <w:next w:val="1"/>
    <w:qFormat/>
    <w:uiPriority w:val="0"/>
    <w:pPr>
      <w:ind w:left="630"/>
      <w:jc w:val="left"/>
    </w:pPr>
    <w:rPr>
      <w:rFonts w:ascii="Calibri" w:hAnsi="Calibri"/>
      <w:sz w:val="18"/>
      <w:szCs w:val="18"/>
    </w:rPr>
  </w:style>
  <w:style w:type="paragraph" w:styleId="27">
    <w:name w:val="Subtitle"/>
    <w:basedOn w:val="1"/>
    <w:next w:val="1"/>
    <w:link w:val="75"/>
    <w:qFormat/>
    <w:uiPriority w:val="0"/>
    <w:pPr>
      <w:adjustRightInd w:val="0"/>
      <w:spacing w:before="240" w:after="60" w:line="312" w:lineRule="auto"/>
      <w:ind w:firstLine="480" w:firstLineChars="200"/>
      <w:jc w:val="center"/>
      <w:textAlignment w:val="baseline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8">
    <w:name w:val="toc 6"/>
    <w:basedOn w:val="1"/>
    <w:next w:val="1"/>
    <w:qFormat/>
    <w:uiPriority w:val="0"/>
    <w:pPr>
      <w:ind w:left="1050"/>
      <w:jc w:val="left"/>
    </w:pPr>
    <w:rPr>
      <w:rFonts w:ascii="Calibri" w:hAnsi="Calibri"/>
      <w:sz w:val="18"/>
      <w:szCs w:val="18"/>
    </w:rPr>
  </w:style>
  <w:style w:type="paragraph" w:styleId="29">
    <w:name w:val="toc 9"/>
    <w:basedOn w:val="1"/>
    <w:next w:val="1"/>
    <w:uiPriority w:val="0"/>
    <w:pPr>
      <w:ind w:left="1680"/>
      <w:jc w:val="left"/>
    </w:pPr>
    <w:rPr>
      <w:rFonts w:ascii="Calibri" w:hAnsi="Calibri"/>
      <w:sz w:val="18"/>
      <w:szCs w:val="18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7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3">
    <w:name w:val="Title"/>
    <w:basedOn w:val="1"/>
    <w:next w:val="1"/>
    <w:link w:val="8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4">
    <w:name w:val="annotation subject"/>
    <w:basedOn w:val="14"/>
    <w:next w:val="14"/>
    <w:uiPriority w:val="0"/>
    <w:rPr>
      <w:b/>
    </w:rPr>
  </w:style>
  <w:style w:type="paragraph" w:styleId="35">
    <w:name w:val="Body Text First Indent"/>
    <w:basedOn w:val="15"/>
    <w:qFormat/>
    <w:uiPriority w:val="0"/>
    <w:pPr>
      <w:ind w:firstLine="420" w:firstLineChars="100"/>
    </w:pPr>
  </w:style>
  <w:style w:type="table" w:styleId="37">
    <w:name w:val="Table Grid"/>
    <w:basedOn w:val="36"/>
    <w:uiPriority w:val="5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 Accent 2"/>
    <w:basedOn w:val="36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40">
    <w:name w:val="page number"/>
    <w:basedOn w:val="39"/>
    <w:qFormat/>
    <w:uiPriority w:val="0"/>
  </w:style>
  <w:style w:type="character" w:styleId="41">
    <w:name w:val="Hyperlink"/>
    <w:uiPriority w:val="99"/>
    <w:rPr>
      <w:color w:val="0000FF"/>
      <w:u w:val="single"/>
    </w:rPr>
  </w:style>
  <w:style w:type="character" w:styleId="42">
    <w:name w:val="annotation reference"/>
    <w:qFormat/>
    <w:uiPriority w:val="0"/>
    <w:rPr>
      <w:sz w:val="21"/>
    </w:rPr>
  </w:style>
  <w:style w:type="character" w:customStyle="1" w:styleId="43">
    <w:name w:val="QB表 Char"/>
    <w:link w:val="44"/>
    <w:uiPriority w:val="0"/>
    <w:rPr>
      <w:rFonts w:ascii="宋体" w:eastAsia="宋体"/>
      <w:sz w:val="21"/>
      <w:lang w:val="en-US" w:eastAsia="zh-CN"/>
    </w:rPr>
  </w:style>
  <w:style w:type="paragraph" w:customStyle="1" w:styleId="44">
    <w:name w:val="QB表"/>
    <w:basedOn w:val="1"/>
    <w:next w:val="1"/>
    <w:link w:val="43"/>
    <w:qFormat/>
    <w:uiPriority w:val="0"/>
    <w:pPr>
      <w:widowControl/>
      <w:autoSpaceDE w:val="0"/>
      <w:autoSpaceDN w:val="0"/>
      <w:ind w:left="1276" w:hanging="1276"/>
      <w:jc w:val="center"/>
    </w:pPr>
    <w:rPr>
      <w:rFonts w:ascii="宋体"/>
      <w:kern w:val="0"/>
    </w:rPr>
  </w:style>
  <w:style w:type="paragraph" w:customStyle="1" w:styleId="45">
    <w:name w:val="Char Char Char Char"/>
    <w:basedOn w:val="13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46">
    <w:name w:val="标准正文"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snapToGrid w:val="0"/>
      <w:sz w:val="21"/>
      <w:lang w:val="en-US" w:eastAsia="zh-CN" w:bidi="ar-SA"/>
    </w:rPr>
  </w:style>
  <w:style w:type="paragraph" w:customStyle="1" w:styleId="47">
    <w:name w:val="标准编号"/>
    <w:basedOn w:val="1"/>
    <w:uiPriority w:val="0"/>
    <w:pPr>
      <w:jc w:val="center"/>
    </w:pPr>
    <w:rPr>
      <w:rFonts w:ascii="黑体" w:eastAsia="黑体"/>
      <w:b/>
      <w:sz w:val="30"/>
    </w:rPr>
  </w:style>
  <w:style w:type="paragraph" w:customStyle="1" w:styleId="48">
    <w:name w:val="Default"/>
    <w:uiPriority w:val="0"/>
    <w:pPr>
      <w:widowControl w:val="0"/>
      <w:autoSpaceDE w:val="0"/>
      <w:autoSpaceDN w:val="0"/>
      <w:adjustRightInd w:val="0"/>
    </w:pPr>
    <w:rPr>
      <w:rFonts w:ascii="隶书" w:hAnsi="Times New Roman" w:eastAsia="隶书" w:cs="Times New Roman"/>
      <w:color w:val="000000"/>
      <w:sz w:val="24"/>
      <w:lang w:val="en-US" w:eastAsia="zh-CN" w:bidi="ar-SA"/>
    </w:rPr>
  </w:style>
  <w:style w:type="paragraph" w:customStyle="1" w:styleId="49">
    <w:name w:val="封面公司名称"/>
    <w:basedOn w:val="1"/>
    <w:qFormat/>
    <w:uiPriority w:val="0"/>
    <w:rPr>
      <w:rFonts w:ascii="黑体" w:eastAsia="黑体"/>
      <w:b/>
      <w:sz w:val="36"/>
    </w:rPr>
  </w:style>
  <w:style w:type="paragraph" w:customStyle="1" w:styleId="50">
    <w:name w:val="封面抬头标题"/>
    <w:basedOn w:val="30"/>
    <w:qFormat/>
    <w:uiPriority w:val="0"/>
    <w:pPr>
      <w:spacing w:after="0" w:line="240" w:lineRule="auto"/>
    </w:pPr>
    <w:rPr>
      <w:rFonts w:eastAsia="黑体"/>
      <w:b/>
      <w:spacing w:val="160"/>
      <w:sz w:val="52"/>
    </w:rPr>
  </w:style>
  <w:style w:type="paragraph" w:customStyle="1" w:styleId="51">
    <w:name w:val="封面版本号"/>
    <w:basedOn w:val="30"/>
    <w:qFormat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52">
    <w:name w:val="Char Char Char Char Char Char Char Char Char Char Char Char Char Char Char"/>
    <w:basedOn w:val="13"/>
    <w:uiPriority w:val="0"/>
    <w:pPr>
      <w:keepNext/>
      <w:widowControl/>
      <w:tabs>
        <w:tab w:val="left" w:pos="425"/>
      </w:tabs>
      <w:autoSpaceDE w:val="0"/>
      <w:autoSpaceDN w:val="0"/>
      <w:snapToGrid w:val="0"/>
      <w:spacing w:line="360" w:lineRule="auto"/>
      <w:ind w:firstLine="425"/>
    </w:pPr>
    <w:rPr>
      <w:rFonts w:ascii="宋体" w:hAnsi="宋体"/>
    </w:rPr>
  </w:style>
  <w:style w:type="paragraph" w:customStyle="1" w:styleId="53">
    <w:name w:val="发布实施"/>
    <w:basedOn w:val="51"/>
    <w:qFormat/>
    <w:uiPriority w:val="0"/>
  </w:style>
  <w:style w:type="paragraph" w:customStyle="1" w:styleId="54">
    <w:name w:val="表格(五号)"/>
    <w:basedOn w:val="1"/>
    <w:uiPriority w:val="0"/>
    <w:pPr>
      <w:adjustRightInd w:val="0"/>
      <w:snapToGrid w:val="0"/>
      <w:spacing w:before="60" w:after="60"/>
      <w:ind w:left="11"/>
      <w:jc w:val="center"/>
    </w:pPr>
    <w:rPr>
      <w:kern w:val="0"/>
    </w:rPr>
  </w:style>
  <w:style w:type="paragraph" w:customStyle="1" w:styleId="55">
    <w:name w:val="正文字体 Char Char"/>
    <w:basedOn w:val="1"/>
    <w:qFormat/>
    <w:uiPriority w:val="0"/>
    <w:pPr>
      <w:spacing w:line="360" w:lineRule="auto"/>
      <w:ind w:firstLine="480" w:firstLineChars="200"/>
    </w:pPr>
    <w:rPr>
      <w:kern w:val="0"/>
      <w:sz w:val="24"/>
    </w:rPr>
  </w:style>
  <w:style w:type="paragraph" w:customStyle="1" w:styleId="56">
    <w:name w:val="小标题"/>
    <w:basedOn w:val="1"/>
    <w:qFormat/>
    <w:uiPriority w:val="0"/>
    <w:pPr>
      <w:jc w:val="center"/>
    </w:pPr>
    <w:rPr>
      <w:rFonts w:ascii="隶书" w:eastAsia="隶书"/>
      <w:b/>
      <w:sz w:val="30"/>
    </w:rPr>
  </w:style>
  <w:style w:type="paragraph" w:customStyle="1" w:styleId="57">
    <w:name w:val="封面中文名称"/>
    <w:basedOn w:val="15"/>
    <w:qFormat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58">
    <w:name w:val="段"/>
    <w:link w:val="87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9">
    <w:name w:val="QB表内文字"/>
    <w:basedOn w:val="58"/>
    <w:uiPriority w:val="0"/>
    <w:pPr>
      <w:widowControl w:val="0"/>
      <w:ind w:firstLine="0" w:firstLineChars="0"/>
    </w:pPr>
  </w:style>
  <w:style w:type="paragraph" w:customStyle="1" w:styleId="60">
    <w:name w:val="表格标题(居中)"/>
    <w:basedOn w:val="1"/>
    <w:link w:val="76"/>
    <w:uiPriority w:val="0"/>
    <w:pPr>
      <w:snapToGrid w:val="0"/>
      <w:spacing w:line="300" w:lineRule="auto"/>
      <w:jc w:val="center"/>
    </w:pPr>
    <w:rPr>
      <w:rFonts w:eastAsia="黑体"/>
      <w:sz w:val="24"/>
    </w:rPr>
  </w:style>
  <w:style w:type="paragraph" w:customStyle="1" w:styleId="61">
    <w:name w:val="Char Char"/>
    <w:basedOn w:val="13"/>
    <w:uiPriority w:val="0"/>
    <w:pPr>
      <w:adjustRightInd w:val="0"/>
      <w:spacing w:line="436" w:lineRule="exact"/>
      <w:ind w:left="357"/>
      <w:jc w:val="left"/>
      <w:outlineLvl w:val="3"/>
    </w:pPr>
    <w:rPr>
      <w:rFonts w:ascii="Tahoma" w:hAnsi="Tahoma"/>
      <w:b/>
      <w:sz w:val="24"/>
    </w:rPr>
  </w:style>
  <w:style w:type="paragraph" w:customStyle="1" w:styleId="62">
    <w:name w:val="QB前言正文"/>
    <w:basedOn w:val="1"/>
    <w:qFormat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/>
      <w:kern w:val="0"/>
      <w:sz w:val="24"/>
    </w:rPr>
  </w:style>
  <w:style w:type="paragraph" w:customStyle="1" w:styleId="63">
    <w:name w:val="Char Char Char Char Char1 Char"/>
    <w:basedOn w:val="13"/>
    <w:qFormat/>
    <w:uiPriority w:val="0"/>
    <w:rPr>
      <w:rFonts w:ascii="Tahoma" w:hAnsi="Tahoma"/>
      <w:sz w:val="24"/>
      <w:szCs w:val="24"/>
    </w:rPr>
  </w:style>
  <w:style w:type="paragraph" w:customStyle="1" w:styleId="64">
    <w:name w:val="文档正文"/>
    <w:basedOn w:val="1"/>
    <w:link w:val="65"/>
    <w:qFormat/>
    <w:uiPriority w:val="0"/>
    <w:pPr>
      <w:adjustRightInd w:val="0"/>
      <w:spacing w:line="440" w:lineRule="atLeast"/>
      <w:ind w:firstLine="567"/>
      <w:textAlignment w:val="baseline"/>
    </w:pPr>
    <w:rPr>
      <w:rFonts w:ascii="宋体"/>
      <w:spacing w:val="4"/>
      <w:kern w:val="0"/>
      <w:sz w:val="24"/>
    </w:rPr>
  </w:style>
  <w:style w:type="character" w:customStyle="1" w:styleId="65">
    <w:name w:val="文档正文 Char"/>
    <w:link w:val="64"/>
    <w:qFormat/>
    <w:uiPriority w:val="0"/>
    <w:rPr>
      <w:rFonts w:ascii="宋体" w:eastAsia="宋体"/>
      <w:spacing w:val="4"/>
      <w:sz w:val="24"/>
      <w:lang w:val="en-US" w:eastAsia="zh-CN" w:bidi="ar-SA"/>
    </w:rPr>
  </w:style>
  <w:style w:type="paragraph" w:customStyle="1" w:styleId="66">
    <w:name w:val="QB标题1"/>
    <w:basedOn w:val="2"/>
    <w:qFormat/>
    <w:uiPriority w:val="0"/>
    <w:pPr>
      <w:tabs>
        <w:tab w:val="left" w:pos="425"/>
      </w:tabs>
      <w:spacing w:line="578" w:lineRule="auto"/>
      <w:ind w:left="425" w:hanging="425"/>
    </w:pPr>
    <w:rPr>
      <w:rFonts w:ascii="黑体" w:eastAsia="黑体"/>
      <w:b w:val="0"/>
      <w:bCs/>
      <w:color w:val="FF0000"/>
      <w:sz w:val="21"/>
      <w:szCs w:val="21"/>
    </w:rPr>
  </w:style>
  <w:style w:type="paragraph" w:customStyle="1" w:styleId="67">
    <w:name w:val="QB正文"/>
    <w:basedOn w:val="58"/>
    <w:uiPriority w:val="0"/>
  </w:style>
  <w:style w:type="paragraph" w:customStyle="1" w:styleId="68">
    <w:name w:val="样式1"/>
    <w:basedOn w:val="1"/>
    <w:uiPriority w:val="0"/>
    <w:pPr>
      <w:autoSpaceDE w:val="0"/>
      <w:autoSpaceDN w:val="0"/>
      <w:adjustRightInd w:val="0"/>
      <w:spacing w:line="288" w:lineRule="auto"/>
      <w:ind w:firstLine="200" w:firstLineChars="200"/>
      <w:jc w:val="left"/>
    </w:pPr>
    <w:rPr>
      <w:rFonts w:eastAsia="仿宋_GB2312" w:cs="仿宋_GB2312"/>
      <w:kern w:val="0"/>
      <w:sz w:val="24"/>
    </w:rPr>
  </w:style>
  <w:style w:type="character" w:customStyle="1" w:styleId="69">
    <w:name w:val="正文文本缩进 Char"/>
    <w:link w:val="16"/>
    <w:uiPriority w:val="0"/>
    <w:rPr>
      <w:kern w:val="2"/>
      <w:sz w:val="21"/>
    </w:rPr>
  </w:style>
  <w:style w:type="paragraph" w:customStyle="1" w:styleId="70">
    <w:name w:val="样式 标题 2 + 四号"/>
    <w:basedOn w:val="3"/>
    <w:uiPriority w:val="0"/>
    <w:pPr>
      <w:keepLines w:val="0"/>
      <w:numPr>
        <w:numId w:val="0"/>
      </w:numPr>
      <w:tabs>
        <w:tab w:val="left" w:pos="576"/>
      </w:tabs>
      <w:spacing w:before="0" w:after="0" w:line="240" w:lineRule="auto"/>
      <w:ind w:left="576" w:hanging="576"/>
      <w:jc w:val="center"/>
    </w:pPr>
    <w:rPr>
      <w:rFonts w:ascii="Times New Roman" w:hAnsi="Times New Roman"/>
      <w:bCs/>
      <w:sz w:val="24"/>
      <w:szCs w:val="24"/>
    </w:rPr>
  </w:style>
  <w:style w:type="character" w:customStyle="1" w:styleId="71">
    <w:name w:val="已访问的超链接1"/>
    <w:uiPriority w:val="0"/>
    <w:rPr>
      <w:color w:val="800080"/>
      <w:u w:val="single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73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7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75">
    <w:name w:val="副标题 Char"/>
    <w:link w:val="27"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76">
    <w:name w:val="表格标题(居中) Char"/>
    <w:link w:val="60"/>
    <w:uiPriority w:val="0"/>
    <w:rPr>
      <w:rFonts w:eastAsia="黑体"/>
      <w:kern w:val="2"/>
      <w:sz w:val="24"/>
    </w:rPr>
  </w:style>
  <w:style w:type="character" w:customStyle="1" w:styleId="77">
    <w:name w:val="def"/>
    <w:basedOn w:val="39"/>
    <w:uiPriority w:val="0"/>
  </w:style>
  <w:style w:type="character" w:customStyle="1" w:styleId="78">
    <w:name w:val="HTML 预设格式 Char"/>
    <w:link w:val="31"/>
    <w:uiPriority w:val="99"/>
    <w:rPr>
      <w:rFonts w:ascii="宋体" w:hAnsi="宋体" w:cs="宋体"/>
      <w:sz w:val="24"/>
      <w:szCs w:val="24"/>
    </w:rPr>
  </w:style>
  <w:style w:type="paragraph" w:customStyle="1" w:styleId="79">
    <w:name w:val="前言、引言标题"/>
    <w:next w:val="1"/>
    <w:uiPriority w:val="0"/>
    <w:pPr>
      <w:numPr>
        <w:ilvl w:val="0"/>
        <w:numId w:val="2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80">
    <w:name w:val="章标题"/>
    <w:next w:val="1"/>
    <w:uiPriority w:val="0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81">
    <w:name w:val="一级条标题"/>
    <w:basedOn w:val="80"/>
    <w:next w:val="1"/>
    <w:uiPriority w:val="0"/>
    <w:pPr>
      <w:numPr>
        <w:ilvl w:val="2"/>
      </w:numPr>
      <w:spacing w:beforeLines="0" w:afterLines="0"/>
      <w:outlineLvl w:val="2"/>
    </w:pPr>
  </w:style>
  <w:style w:type="paragraph" w:customStyle="1" w:styleId="82">
    <w:name w:val="二级条标题"/>
    <w:basedOn w:val="81"/>
    <w:next w:val="1"/>
    <w:uiPriority w:val="0"/>
    <w:pPr>
      <w:numPr>
        <w:ilvl w:val="3"/>
      </w:numPr>
      <w:outlineLvl w:val="3"/>
    </w:pPr>
  </w:style>
  <w:style w:type="paragraph" w:customStyle="1" w:styleId="83">
    <w:name w:val="三级条标题"/>
    <w:basedOn w:val="82"/>
    <w:next w:val="1"/>
    <w:uiPriority w:val="0"/>
    <w:pPr>
      <w:numPr>
        <w:ilvl w:val="4"/>
      </w:numPr>
      <w:ind w:left="1620"/>
      <w:outlineLvl w:val="4"/>
    </w:pPr>
  </w:style>
  <w:style w:type="paragraph" w:customStyle="1" w:styleId="84">
    <w:name w:val="四级条标题"/>
    <w:basedOn w:val="83"/>
    <w:next w:val="1"/>
    <w:uiPriority w:val="0"/>
    <w:pPr>
      <w:numPr>
        <w:ilvl w:val="5"/>
      </w:numPr>
      <w:outlineLvl w:val="5"/>
    </w:pPr>
  </w:style>
  <w:style w:type="paragraph" w:customStyle="1" w:styleId="85">
    <w:name w:val="五级条标题"/>
    <w:basedOn w:val="84"/>
    <w:next w:val="1"/>
    <w:uiPriority w:val="0"/>
    <w:pPr>
      <w:numPr>
        <w:ilvl w:val="6"/>
      </w:numPr>
      <w:outlineLvl w:val="6"/>
    </w:pPr>
  </w:style>
  <w:style w:type="paragraph" w:customStyle="1" w:styleId="86">
    <w:name w:val="Char Char Char"/>
    <w:basedOn w:val="13"/>
    <w:uiPriority w:val="0"/>
    <w:rPr>
      <w:rFonts w:ascii="Tahoma" w:hAnsi="Tahoma"/>
      <w:sz w:val="24"/>
      <w:szCs w:val="24"/>
    </w:rPr>
  </w:style>
  <w:style w:type="character" w:customStyle="1" w:styleId="87">
    <w:name w:val="段 Char"/>
    <w:link w:val="58"/>
    <w:uiPriority w:val="0"/>
    <w:rPr>
      <w:rFonts w:ascii="宋体"/>
      <w:sz w:val="21"/>
      <w:lang w:bidi="ar-SA"/>
    </w:rPr>
  </w:style>
  <w:style w:type="paragraph" w:customStyle="1" w:styleId="88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</w:rPr>
  </w:style>
  <w:style w:type="character" w:customStyle="1" w:styleId="89">
    <w:name w:val="标题 Char"/>
    <w:link w:val="33"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90">
    <w:name w:val="页脚 Char"/>
    <w:link w:val="24"/>
    <w:uiPriority w:val="99"/>
    <w:rPr>
      <w:kern w:val="2"/>
      <w:sz w:val="18"/>
    </w:rPr>
  </w:style>
  <w:style w:type="character" w:customStyle="1" w:styleId="91">
    <w:name w:val="Intense Reference"/>
    <w:qFormat/>
    <w:uiPriority w:val="32"/>
    <w:rPr>
      <w:b/>
      <w:bCs/>
      <w:smallCaps/>
      <w:color w:val="C0504D"/>
      <w:spacing w:val="5"/>
      <w:u w:val="single"/>
    </w:rPr>
  </w:style>
  <w:style w:type="paragraph" w:customStyle="1" w:styleId="92">
    <w:name w:val="正文2"/>
    <w:basedOn w:val="1"/>
    <w:link w:val="93"/>
    <w:qFormat/>
    <w:uiPriority w:val="0"/>
    <w:pPr>
      <w:spacing w:before="50" w:beforeLines="50"/>
      <w:ind w:firstLine="200" w:firstLineChars="200"/>
    </w:pPr>
    <w:rPr>
      <w:sz w:val="24"/>
      <w:szCs w:val="24"/>
    </w:rPr>
  </w:style>
  <w:style w:type="character" w:customStyle="1" w:styleId="93">
    <w:name w:val="正文2 Char"/>
    <w:link w:val="92"/>
    <w:uiPriority w:val="0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10_&#20113;&#21338;\IN\YBMPS3030&#26032;&#36719;&#20214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FA0CB0-D5BF-45E5-B219-FD50BBF37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BUPT-CMCC</Company>
  <Pages>6</Pages>
  <Words>265</Words>
  <Characters>1511</Characters>
  <Lines>12</Lines>
  <Paragraphs>3</Paragraphs>
  <TotalTime>54</TotalTime>
  <ScaleCrop>false</ScaleCrop>
  <LinksUpToDate>false</LinksUpToDate>
  <CharactersWithSpaces>1773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2015-01-29T08:34:00Z</dcterms:created>
  <dc:creator>chiyd</dc:creator>
  <cp:lastModifiedBy> 将狼才鲸</cp:lastModifiedBy>
  <cp:lastPrinted>2014-11-25T04:31:00Z</cp:lastPrinted>
  <dcterms:modified xsi:type="dcterms:W3CDTF">2021-10-21T07:57:02Z</dcterms:modified>
  <dc:title>铁塔规范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5C4A0480CD6446A396706C972ED2669C</vt:lpwstr>
  </property>
</Properties>
</file>